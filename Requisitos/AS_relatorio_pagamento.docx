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024A72">
        <w:rPr>
          <w:lang w:val="pt-BR"/>
        </w:rPr>
        <w:br/>
        <w:t>Cas</w:t>
      </w:r>
      <w:r w:rsidR="00EC286B">
        <w:rPr>
          <w:lang w:val="pt-BR"/>
        </w:rPr>
        <w:t>o de Uso: Relatório de Pagamentos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 xml:space="preserve">em a finalidade </w:t>
      </w:r>
      <w:r w:rsidR="00245EDB">
        <w:rPr>
          <w:lang w:val="pt-BR"/>
        </w:rPr>
        <w:t xml:space="preserve">de </w:t>
      </w:r>
      <w:r w:rsidR="00EC286B">
        <w:rPr>
          <w:lang w:val="pt-BR"/>
        </w:rPr>
        <w:t>Relatório de Pagamentos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251EAB">
        <w:rPr>
          <w:lang w:val="pt-BR"/>
        </w:rPr>
        <w:t>ADM.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</w:t>
      </w:r>
      <w:r w:rsidR="00245EDB">
        <w:rPr>
          <w:lang w:val="pt-BR"/>
        </w:rPr>
        <w:t xml:space="preserve">ário </w:t>
      </w:r>
      <w:r w:rsidR="00251EAB">
        <w:rPr>
          <w:lang w:val="pt-BR"/>
        </w:rPr>
        <w:t>ADM</w:t>
      </w:r>
      <w:r>
        <w:rPr>
          <w:lang w:val="pt-BR"/>
        </w:rPr>
        <w:t xml:space="preserve">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</w:t>
      </w:r>
      <w:r w:rsidR="00245EDB">
        <w:rPr>
          <w:lang w:val="pt-BR"/>
        </w:rPr>
        <w:t xml:space="preserve"> </w:t>
      </w:r>
      <w:r w:rsidR="00251EAB">
        <w:rPr>
          <w:lang w:val="pt-BR"/>
        </w:rPr>
        <w:t>ADM</w:t>
      </w:r>
      <w:r w:rsidR="00A9703D">
        <w:rPr>
          <w:lang w:val="pt-BR"/>
        </w:rPr>
        <w:t>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EC286B">
        <w:rPr>
          <w:lang w:val="pt-BR"/>
        </w:rPr>
        <w:t>Obter Relatório</w:t>
      </w:r>
      <w:r w:rsidR="004950BB">
        <w:rPr>
          <w:lang w:val="pt-BR"/>
        </w:rPr>
        <w:t xml:space="preserve">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 w:rsidR="00EC286B">
        <w:rPr>
          <w:lang w:val="pt-BR"/>
        </w:rPr>
        <w:t xml:space="preserve"> janela com uma consulta referente a solicitação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</w:t>
      </w:r>
      <w:r w:rsidR="00EC286B">
        <w:rPr>
          <w:lang w:val="pt-BR"/>
        </w:rPr>
        <w:t>permite a impressão das</w:t>
      </w:r>
      <w:r w:rsidR="0071212E">
        <w:rPr>
          <w:lang w:val="pt-BR"/>
        </w:rPr>
        <w:t xml:space="preserve"> informações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850AA7" w:rsidRDefault="00112DC5" w:rsidP="00112DC5">
      <w:pPr>
        <w:pStyle w:val="Ttulo1"/>
        <w:jc w:val="both"/>
        <w:rPr>
          <w:lang w:val="pt-BR"/>
        </w:rPr>
      </w:pPr>
      <w:r>
        <w:rPr>
          <w:lang w:val="pt-BR"/>
        </w:rPr>
        <w:t>Fluxos Alternativo</w:t>
      </w:r>
    </w:p>
    <w:p w:rsidR="00245EDB" w:rsidRPr="001948A8" w:rsidRDefault="00245EDB" w:rsidP="00245EDB">
      <w:pPr>
        <w:pStyle w:val="Ttulo2"/>
        <w:numPr>
          <w:ilvl w:val="0"/>
          <w:numId w:val="0"/>
        </w:numPr>
        <w:jc w:val="both"/>
        <w:rPr>
          <w:lang w:val="pt-BR"/>
        </w:rPr>
      </w:pPr>
      <w:r>
        <w:rPr>
          <w:lang w:val="pt-BR"/>
        </w:rPr>
        <w:t>5.1 [FA1]</w:t>
      </w:r>
    </w:p>
    <w:p w:rsidR="00245EDB" w:rsidRPr="001948A8" w:rsidRDefault="00EC286B" w:rsidP="00245ED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Não se aplica</w:t>
      </w:r>
      <w:r w:rsidR="00245EDB">
        <w:rPr>
          <w:lang w:val="pt-BR"/>
        </w:rPr>
        <w:t>.</w:t>
      </w:r>
    </w:p>
    <w:p w:rsidR="00245EDB" w:rsidRPr="00245EDB" w:rsidRDefault="00245EDB" w:rsidP="00245EDB">
      <w:pPr>
        <w:rPr>
          <w:lang w:val="pt-BR"/>
        </w:rPr>
      </w:pP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B037AC" w:rsidRPr="001948A8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1</w:t>
      </w:r>
    </w:p>
    <w:p w:rsidR="00B037AC" w:rsidRDefault="00B037AC" w:rsidP="00B037A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principal.</w:t>
      </w:r>
    </w:p>
    <w:p w:rsidR="00B037AC" w:rsidRPr="006059DD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B037AC" w:rsidRPr="00992B93" w:rsidRDefault="00EC286B" w:rsidP="00B037AC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Não se aplica</w:t>
      </w:r>
      <w:r w:rsidR="00B037AC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EC286B" w:rsidP="009B7AAA">
      <w:pPr>
        <w:pStyle w:val="Ttulo2"/>
        <w:jc w:val="both"/>
        <w:rPr>
          <w:lang w:val="pt-BR"/>
        </w:rPr>
      </w:pPr>
      <w:r>
        <w:rPr>
          <w:lang w:val="pt-BR"/>
        </w:rPr>
        <w:t>Relatório de Pagamentos</w:t>
      </w:r>
    </w:p>
    <w:p w:rsidR="006059DD" w:rsidRPr="00721DEC" w:rsidRDefault="006059DD" w:rsidP="00721DEC">
      <w:pPr>
        <w:ind w:firstLine="720"/>
        <w:jc w:val="both"/>
        <w:rPr>
          <w:sz w:val="20"/>
          <w:szCs w:val="20"/>
          <w:lang w:val="pt-BR"/>
        </w:rPr>
      </w:pPr>
      <w:r w:rsidRPr="00721DEC">
        <w:rPr>
          <w:sz w:val="20"/>
          <w:szCs w:val="20"/>
          <w:lang w:val="pt-BR"/>
        </w:rPr>
        <w:t>Ao final d</w:t>
      </w:r>
      <w:r w:rsidR="004B4BC6" w:rsidRPr="00721DEC">
        <w:rPr>
          <w:sz w:val="20"/>
          <w:szCs w:val="20"/>
          <w:lang w:val="pt-BR"/>
        </w:rPr>
        <w:t>a execução deste caso de uso</w:t>
      </w:r>
      <w:bookmarkStart w:id="0" w:name="_GoBack"/>
      <w:bookmarkEnd w:id="0"/>
      <w:r w:rsidR="004B4BC6" w:rsidRPr="00721DEC">
        <w:rPr>
          <w:sz w:val="20"/>
          <w:szCs w:val="20"/>
          <w:lang w:val="pt-BR"/>
        </w:rPr>
        <w:t xml:space="preserve">, </w:t>
      </w:r>
      <w:r w:rsidR="00EC286B" w:rsidRPr="00721DEC">
        <w:rPr>
          <w:sz w:val="20"/>
          <w:szCs w:val="20"/>
          <w:lang w:val="pt-BR"/>
        </w:rPr>
        <w:t xml:space="preserve">o relatório </w:t>
      </w:r>
      <w:r w:rsidR="00C321AB" w:rsidRPr="00721DEC">
        <w:rPr>
          <w:sz w:val="20"/>
          <w:szCs w:val="20"/>
          <w:lang w:val="pt-BR"/>
        </w:rPr>
        <w:t>é</w:t>
      </w:r>
      <w:r w:rsidR="00245EDB" w:rsidRPr="00721DEC">
        <w:rPr>
          <w:sz w:val="20"/>
          <w:szCs w:val="20"/>
          <w:lang w:val="pt-BR"/>
        </w:rPr>
        <w:t xml:space="preserve"> </w:t>
      </w:r>
      <w:r w:rsidR="00EC286B" w:rsidRPr="00721DEC">
        <w:rPr>
          <w:sz w:val="20"/>
          <w:szCs w:val="20"/>
          <w:lang w:val="pt-BR"/>
        </w:rPr>
        <w:t>obtido</w:t>
      </w:r>
      <w:r w:rsidR="00112DC5" w:rsidRPr="00721DEC">
        <w:rPr>
          <w:sz w:val="20"/>
          <w:szCs w:val="20"/>
          <w:lang w:val="pt-BR"/>
        </w:rPr>
        <w:t xml:space="preserve"> com sucesso n</w:t>
      </w:r>
      <w:r w:rsidRPr="00721DEC">
        <w:rPr>
          <w:sz w:val="20"/>
          <w:szCs w:val="20"/>
          <w:lang w:val="pt-BR"/>
        </w:rPr>
        <w:t xml:space="preserve">o </w:t>
      </w:r>
      <w:r w:rsidR="009C18D8" w:rsidRPr="00721DEC">
        <w:rPr>
          <w:sz w:val="20"/>
          <w:szCs w:val="20"/>
          <w:lang w:val="pt-BR"/>
        </w:rPr>
        <w:t>Acadsystem</w:t>
      </w:r>
      <w:r w:rsidR="00332B45" w:rsidRPr="00721DEC">
        <w:rPr>
          <w:sz w:val="20"/>
          <w:szCs w:val="20"/>
          <w:lang w:val="pt-BR"/>
        </w:rPr>
        <w:t>.</w:t>
      </w: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AD0DB1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1485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 relatorio pagam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995" w:rsidRDefault="00F12995">
      <w:r>
        <w:separator/>
      </w:r>
    </w:p>
  </w:endnote>
  <w:endnote w:type="continuationSeparator" w:id="0">
    <w:p w:rsidR="00F12995" w:rsidRDefault="00F1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21DEC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21DEC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995" w:rsidRDefault="00F12995">
      <w:r>
        <w:separator/>
      </w:r>
    </w:p>
  </w:footnote>
  <w:footnote w:type="continuationSeparator" w:id="0">
    <w:p w:rsidR="00F12995" w:rsidRDefault="00F129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EC286B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Relatório de Pagamentos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24A72"/>
    <w:rsid w:val="00062A4D"/>
    <w:rsid w:val="000902B6"/>
    <w:rsid w:val="00112DC5"/>
    <w:rsid w:val="0013754A"/>
    <w:rsid w:val="00186FEB"/>
    <w:rsid w:val="001948A8"/>
    <w:rsid w:val="002319AB"/>
    <w:rsid w:val="00245EDB"/>
    <w:rsid w:val="00251EAB"/>
    <w:rsid w:val="002637C7"/>
    <w:rsid w:val="00273913"/>
    <w:rsid w:val="00285ED7"/>
    <w:rsid w:val="00332B45"/>
    <w:rsid w:val="00353488"/>
    <w:rsid w:val="003C6BB0"/>
    <w:rsid w:val="00407E36"/>
    <w:rsid w:val="00443747"/>
    <w:rsid w:val="00473F2E"/>
    <w:rsid w:val="004950BB"/>
    <w:rsid w:val="00496201"/>
    <w:rsid w:val="004B4BC6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E2EA9"/>
    <w:rsid w:val="0071212E"/>
    <w:rsid w:val="007148CD"/>
    <w:rsid w:val="00721DEC"/>
    <w:rsid w:val="00736FAB"/>
    <w:rsid w:val="00752B63"/>
    <w:rsid w:val="00780844"/>
    <w:rsid w:val="007921BB"/>
    <w:rsid w:val="008453CF"/>
    <w:rsid w:val="00850AA7"/>
    <w:rsid w:val="00871794"/>
    <w:rsid w:val="00926D3D"/>
    <w:rsid w:val="00931CE8"/>
    <w:rsid w:val="00933AB4"/>
    <w:rsid w:val="0094629F"/>
    <w:rsid w:val="0098752D"/>
    <w:rsid w:val="009B7AAA"/>
    <w:rsid w:val="009C18D8"/>
    <w:rsid w:val="009F1070"/>
    <w:rsid w:val="00A9703D"/>
    <w:rsid w:val="00AB6419"/>
    <w:rsid w:val="00AD0DB1"/>
    <w:rsid w:val="00B037AC"/>
    <w:rsid w:val="00B0739B"/>
    <w:rsid w:val="00B1012C"/>
    <w:rsid w:val="00B475A6"/>
    <w:rsid w:val="00B549A0"/>
    <w:rsid w:val="00B9279E"/>
    <w:rsid w:val="00BA5FCF"/>
    <w:rsid w:val="00BB4278"/>
    <w:rsid w:val="00BB51BF"/>
    <w:rsid w:val="00BE182A"/>
    <w:rsid w:val="00BF14E7"/>
    <w:rsid w:val="00C2658C"/>
    <w:rsid w:val="00C321AB"/>
    <w:rsid w:val="00C6333B"/>
    <w:rsid w:val="00C96706"/>
    <w:rsid w:val="00CD47CC"/>
    <w:rsid w:val="00D123A3"/>
    <w:rsid w:val="00D714C8"/>
    <w:rsid w:val="00DA17C2"/>
    <w:rsid w:val="00E412A5"/>
    <w:rsid w:val="00E41B66"/>
    <w:rsid w:val="00E45EB5"/>
    <w:rsid w:val="00EC286B"/>
    <w:rsid w:val="00EC41C5"/>
    <w:rsid w:val="00ED33D2"/>
    <w:rsid w:val="00EE4A09"/>
    <w:rsid w:val="00F04428"/>
    <w:rsid w:val="00F12995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49C7B-732A-4FD5-A444-A6CBF430A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16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4</cp:revision>
  <cp:lastPrinted>2015-04-08T03:49:00Z</cp:lastPrinted>
  <dcterms:created xsi:type="dcterms:W3CDTF">2015-09-27T12:48:00Z</dcterms:created>
  <dcterms:modified xsi:type="dcterms:W3CDTF">2015-10-12T00:47:00Z</dcterms:modified>
</cp:coreProperties>
</file>