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BE6434">
        <w:rPr>
          <w:lang w:val="pt-BR"/>
        </w:rPr>
        <w:br/>
        <w:t xml:space="preserve">Caso de Uso: </w:t>
      </w:r>
      <w:r w:rsidR="004F512D">
        <w:rPr>
          <w:lang w:val="pt-BR"/>
        </w:rPr>
        <w:t>Evolução de Desempenho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</w:t>
      </w:r>
      <w:r w:rsidR="00BE6434">
        <w:rPr>
          <w:lang w:val="pt-BR"/>
        </w:rPr>
        <w:t xml:space="preserve">consultar os </w:t>
      </w:r>
      <w:r w:rsidR="004F512D">
        <w:rPr>
          <w:lang w:val="pt-BR"/>
        </w:rPr>
        <w:t>desempenhos dos clientes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  <w:r w:rsidR="004F512D">
        <w:rPr>
          <w:lang w:val="pt-BR"/>
        </w:rPr>
        <w:t>/Clientes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950BB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Usuário</w:t>
      </w:r>
      <w:r w:rsidR="00C96706">
        <w:rPr>
          <w:lang w:val="pt-BR"/>
        </w:rPr>
        <w:t xml:space="preserve"> </w:t>
      </w:r>
      <w:r w:rsidR="00B549A0">
        <w:rPr>
          <w:lang w:val="pt-BR"/>
        </w:rPr>
        <w:t>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</w:t>
      </w:r>
      <w:r w:rsidR="004F512D">
        <w:rPr>
          <w:lang w:val="pt-BR"/>
        </w:rPr>
        <w:t>/Cliente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F512D">
        <w:rPr>
          <w:lang w:val="pt-BR"/>
        </w:rPr>
        <w:t>Abre</w:t>
      </w:r>
      <w:r w:rsidR="001948A8">
        <w:rPr>
          <w:lang w:val="pt-BR"/>
        </w:rPr>
        <w:t xml:space="preserve"> a opção de </w:t>
      </w:r>
      <w:r w:rsidR="00BE6434">
        <w:rPr>
          <w:lang w:val="pt-BR"/>
        </w:rPr>
        <w:t xml:space="preserve">consultar </w:t>
      </w:r>
      <w:r w:rsidR="004F512D">
        <w:rPr>
          <w:lang w:val="pt-BR"/>
        </w:rPr>
        <w:t>evolução de desempenho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 w:rsidR="00BE6434">
        <w:rPr>
          <w:lang w:val="pt-BR"/>
        </w:rPr>
        <w:t xml:space="preserve"> janela com um</w:t>
      </w:r>
      <w:r>
        <w:rPr>
          <w:lang w:val="pt-BR"/>
        </w:rPr>
        <w:t>a</w:t>
      </w:r>
      <w:r w:rsidR="00BE6434">
        <w:rPr>
          <w:lang w:val="pt-BR"/>
        </w:rPr>
        <w:t xml:space="preserve"> consulta de </w:t>
      </w:r>
      <w:r w:rsidR="004F512D">
        <w:rPr>
          <w:lang w:val="pt-BR"/>
        </w:rPr>
        <w:t>desempenho</w:t>
      </w:r>
      <w:r w:rsidR="00BE6434">
        <w:rPr>
          <w:lang w:val="pt-BR"/>
        </w:rPr>
        <w:t xml:space="preserve"> </w:t>
      </w:r>
      <w:r w:rsidR="006059DD">
        <w:rPr>
          <w:lang w:val="pt-BR"/>
        </w:rPr>
        <w:t xml:space="preserve">referente </w:t>
      </w:r>
      <w:r w:rsidR="00FE27D7">
        <w:rPr>
          <w:lang w:val="pt-BR"/>
        </w:rPr>
        <w:t>ao (</w:t>
      </w:r>
      <w:r w:rsidR="00BE6434">
        <w:rPr>
          <w:lang w:val="pt-BR"/>
        </w:rPr>
        <w:t>s</w:t>
      </w:r>
      <w:r w:rsidR="004F512D">
        <w:rPr>
          <w:lang w:val="pt-BR"/>
        </w:rPr>
        <w:t>)</w:t>
      </w:r>
      <w:r w:rsidR="006059DD">
        <w:rPr>
          <w:lang w:val="pt-BR"/>
        </w:rPr>
        <w:t xml:space="preserve"> </w:t>
      </w:r>
      <w:r w:rsidR="00FE27D7">
        <w:rPr>
          <w:lang w:val="pt-BR"/>
        </w:rPr>
        <w:t>Cliente (</w:t>
      </w:r>
      <w:r w:rsidR="00BE6434">
        <w:rPr>
          <w:lang w:val="pt-BR"/>
        </w:rPr>
        <w:t>s</w:t>
      </w:r>
      <w:r w:rsidR="004F512D">
        <w:rPr>
          <w:lang w:val="pt-BR"/>
        </w:rPr>
        <w:t>)</w:t>
      </w:r>
      <w:r w:rsidR="00BE6434">
        <w:rPr>
          <w:lang w:val="pt-BR"/>
        </w:rPr>
        <w:t xml:space="preserve"> cadastrados</w:t>
      </w:r>
      <w:r w:rsidR="007E7193">
        <w:rPr>
          <w:lang w:val="pt-BR"/>
        </w:rPr>
        <w:t>, o usuário seleciona um cliente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</w:t>
      </w:r>
      <w:r w:rsidR="00BE6434">
        <w:rPr>
          <w:lang w:val="pt-BR"/>
        </w:rPr>
        <w:t>fornece</w:t>
      </w:r>
      <w:r w:rsidR="0071212E">
        <w:rPr>
          <w:lang w:val="pt-BR"/>
        </w:rPr>
        <w:t xml:space="preserve"> as informações </w:t>
      </w:r>
      <w:r w:rsidR="007E7193">
        <w:rPr>
          <w:lang w:val="pt-BR"/>
        </w:rPr>
        <w:t>do cliente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BE6434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Não se aplica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BE6434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Não se aplica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>Novo usuário</w:t>
      </w:r>
    </w:p>
    <w:p w:rsidR="006059DD" w:rsidRPr="0059614C" w:rsidRDefault="006059DD" w:rsidP="0059614C">
      <w:pPr>
        <w:ind w:firstLine="720"/>
        <w:jc w:val="both"/>
        <w:rPr>
          <w:sz w:val="20"/>
          <w:szCs w:val="20"/>
          <w:lang w:val="pt-BR"/>
        </w:rPr>
      </w:pPr>
      <w:r w:rsidRPr="0059614C">
        <w:rPr>
          <w:sz w:val="20"/>
          <w:szCs w:val="20"/>
          <w:lang w:val="pt-BR"/>
        </w:rPr>
        <w:t>Ao final d</w:t>
      </w:r>
      <w:r w:rsidR="004B4BC6" w:rsidRPr="0059614C">
        <w:rPr>
          <w:sz w:val="20"/>
          <w:szCs w:val="20"/>
          <w:lang w:val="pt-BR"/>
        </w:rPr>
        <w:t xml:space="preserve">a execução deste caso de uso, </w:t>
      </w:r>
      <w:r w:rsidR="0094629F" w:rsidRPr="0059614C">
        <w:rPr>
          <w:sz w:val="20"/>
          <w:szCs w:val="20"/>
          <w:lang w:val="pt-BR"/>
        </w:rPr>
        <w:t xml:space="preserve">o </w:t>
      </w:r>
      <w:r w:rsidR="00BE6434" w:rsidRPr="0059614C">
        <w:rPr>
          <w:sz w:val="20"/>
          <w:szCs w:val="20"/>
          <w:lang w:val="pt-BR"/>
        </w:rPr>
        <w:t>relatório</w:t>
      </w:r>
      <w:r w:rsidR="000902B6" w:rsidRPr="0059614C">
        <w:rPr>
          <w:sz w:val="20"/>
          <w:szCs w:val="20"/>
          <w:lang w:val="pt-BR"/>
        </w:rPr>
        <w:t xml:space="preserve"> será </w:t>
      </w:r>
      <w:r w:rsidR="00C07B3B" w:rsidRPr="0059614C">
        <w:rPr>
          <w:sz w:val="20"/>
          <w:szCs w:val="20"/>
          <w:lang w:val="pt-BR"/>
        </w:rPr>
        <w:t>fornecido</w:t>
      </w:r>
      <w:r w:rsidRPr="0059614C">
        <w:rPr>
          <w:sz w:val="20"/>
          <w:szCs w:val="20"/>
          <w:lang w:val="pt-BR"/>
        </w:rPr>
        <w:t xml:space="preserve"> com sucesso </w:t>
      </w:r>
      <w:r w:rsidR="00C07B3B" w:rsidRPr="0059614C">
        <w:rPr>
          <w:sz w:val="20"/>
          <w:szCs w:val="20"/>
          <w:lang w:val="pt-BR"/>
        </w:rPr>
        <w:t>pelo</w:t>
      </w:r>
      <w:r w:rsidRPr="0059614C">
        <w:rPr>
          <w:sz w:val="20"/>
          <w:szCs w:val="20"/>
          <w:lang w:val="pt-BR"/>
        </w:rPr>
        <w:t xml:space="preserve"> </w:t>
      </w:r>
      <w:r w:rsidR="009C18D8" w:rsidRPr="0059614C">
        <w:rPr>
          <w:sz w:val="20"/>
          <w:szCs w:val="20"/>
          <w:lang w:val="pt-BR"/>
        </w:rPr>
        <w:t>Acadsystem</w:t>
      </w:r>
      <w:r w:rsidR="00332B45" w:rsidRPr="0059614C">
        <w:rPr>
          <w:sz w:val="20"/>
          <w:szCs w:val="20"/>
          <w:lang w:val="pt-BR"/>
        </w:rPr>
        <w:t>.</w:t>
      </w:r>
    </w:p>
    <w:p w:rsidR="00285ED7" w:rsidRPr="009C3FE9" w:rsidRDefault="00285ED7" w:rsidP="002507B6">
      <w:pPr>
        <w:pStyle w:val="Ttulo1"/>
        <w:ind w:left="0"/>
        <w:jc w:val="both"/>
        <w:rPr>
          <w:lang w:val="pt-BR"/>
        </w:rPr>
      </w:pPr>
      <w:r w:rsidRPr="009C3FE9">
        <w:rPr>
          <w:lang w:val="pt-BR"/>
        </w:rPr>
        <w:t>Requisitos Adicionais</w:t>
      </w:r>
    </w:p>
    <w:p w:rsidR="00B9279E" w:rsidRDefault="00B9279E">
      <w:pPr>
        <w:rPr>
          <w:noProof/>
          <w:lang w:val="pt-BR" w:eastAsia="pt-BR"/>
        </w:rPr>
      </w:pPr>
    </w:p>
    <w:p w:rsidR="009C3FE9" w:rsidRPr="001948A8" w:rsidRDefault="009C3FE9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800725" cy="1771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 melhoramento fis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FE9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D01" w:rsidRDefault="009D7D01">
      <w:r>
        <w:separator/>
      </w:r>
    </w:p>
  </w:endnote>
  <w:endnote w:type="continuationSeparator" w:id="0">
    <w:p w:rsidR="009D7D01" w:rsidRDefault="009D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E7193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E7193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D01" w:rsidRDefault="009D7D01">
      <w:r>
        <w:separator/>
      </w:r>
    </w:p>
  </w:footnote>
  <w:footnote w:type="continuationSeparator" w:id="0">
    <w:p w:rsidR="009D7D01" w:rsidRDefault="009D7D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4F512D">
            <w:rPr>
              <w:sz w:val="20"/>
              <w:lang w:val="pt-BR"/>
            </w:rPr>
            <w:t>Evolução de Desempenho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3754A"/>
    <w:rsid w:val="00186FEB"/>
    <w:rsid w:val="001948A8"/>
    <w:rsid w:val="001C3CCD"/>
    <w:rsid w:val="002637C7"/>
    <w:rsid w:val="00273913"/>
    <w:rsid w:val="00285ED7"/>
    <w:rsid w:val="00332B45"/>
    <w:rsid w:val="00353488"/>
    <w:rsid w:val="003C6BB0"/>
    <w:rsid w:val="00407E36"/>
    <w:rsid w:val="00443747"/>
    <w:rsid w:val="00467935"/>
    <w:rsid w:val="004950BB"/>
    <w:rsid w:val="004B4BC6"/>
    <w:rsid w:val="004D2425"/>
    <w:rsid w:val="004F512D"/>
    <w:rsid w:val="0059614C"/>
    <w:rsid w:val="005E095E"/>
    <w:rsid w:val="006059DD"/>
    <w:rsid w:val="0061233D"/>
    <w:rsid w:val="006218FD"/>
    <w:rsid w:val="0065608F"/>
    <w:rsid w:val="00677DFC"/>
    <w:rsid w:val="006E2EA9"/>
    <w:rsid w:val="0071212E"/>
    <w:rsid w:val="00752B63"/>
    <w:rsid w:val="007921BB"/>
    <w:rsid w:val="007E7193"/>
    <w:rsid w:val="008453CF"/>
    <w:rsid w:val="00850AA7"/>
    <w:rsid w:val="00871794"/>
    <w:rsid w:val="00933AB4"/>
    <w:rsid w:val="0094629F"/>
    <w:rsid w:val="0098752D"/>
    <w:rsid w:val="009A4D0C"/>
    <w:rsid w:val="009B7AAA"/>
    <w:rsid w:val="009C18D8"/>
    <w:rsid w:val="009C3FE9"/>
    <w:rsid w:val="009D7D01"/>
    <w:rsid w:val="009F1070"/>
    <w:rsid w:val="00A9703D"/>
    <w:rsid w:val="00B0739B"/>
    <w:rsid w:val="00B475A6"/>
    <w:rsid w:val="00B549A0"/>
    <w:rsid w:val="00B9279E"/>
    <w:rsid w:val="00BB4278"/>
    <w:rsid w:val="00BB51BF"/>
    <w:rsid w:val="00BE182A"/>
    <w:rsid w:val="00BE6434"/>
    <w:rsid w:val="00BF14E7"/>
    <w:rsid w:val="00C07B3B"/>
    <w:rsid w:val="00C2658C"/>
    <w:rsid w:val="00C96706"/>
    <w:rsid w:val="00D714C8"/>
    <w:rsid w:val="00DA17C2"/>
    <w:rsid w:val="00E412A5"/>
    <w:rsid w:val="00E72118"/>
    <w:rsid w:val="00EC41C5"/>
    <w:rsid w:val="00ED33D2"/>
    <w:rsid w:val="00EE4A09"/>
    <w:rsid w:val="00F04428"/>
    <w:rsid w:val="00FB4C3C"/>
    <w:rsid w:val="00FE27D7"/>
    <w:rsid w:val="00FF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6EAD6-1935-4479-80E1-7EF5A029D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14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30</cp:revision>
  <cp:lastPrinted>2015-04-08T03:49:00Z</cp:lastPrinted>
  <dcterms:created xsi:type="dcterms:W3CDTF">2015-09-27T13:02:00Z</dcterms:created>
  <dcterms:modified xsi:type="dcterms:W3CDTF">2015-10-12T01:06:00Z</dcterms:modified>
</cp:coreProperties>
</file>