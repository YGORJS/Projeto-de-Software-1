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Acidente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>em a finalidade de cadastrar os possíveis acidentes.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A9703D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Acidente</w:t>
      </w:r>
      <w:r w:rsidR="00B549A0">
        <w:rPr>
          <w:lang w:val="pt-BR"/>
        </w:rPr>
        <w:t xml:space="preserve"> não cadastrado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</w:t>
      </w:r>
      <w:r w:rsidR="00B91D3A">
        <w:rPr>
          <w:lang w:val="pt-BR"/>
        </w:rPr>
        <w:t>a</w:t>
      </w:r>
      <w:r w:rsidR="00A9703D">
        <w:rPr>
          <w:lang w:val="pt-BR"/>
        </w:rPr>
        <w:t>cidente</w:t>
      </w:r>
      <w:r w:rsidR="008931DF">
        <w:rPr>
          <w:lang w:val="pt-BR"/>
        </w:rPr>
        <w:t>.</w:t>
      </w:r>
      <w:r w:rsidR="00B91D3A">
        <w:rPr>
          <w:lang w:val="pt-BR"/>
        </w:rPr>
        <w:t xml:space="preserve">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</w:t>
      </w:r>
      <w:r w:rsidR="008931DF">
        <w:rPr>
          <w:lang w:val="pt-BR"/>
        </w:rPr>
        <w:t xml:space="preserve">janela, ao clicar no botão novo, um </w:t>
      </w:r>
      <w:r>
        <w:rPr>
          <w:lang w:val="pt-BR"/>
        </w:rPr>
        <w:t xml:space="preserve">formulário </w:t>
      </w:r>
      <w:r w:rsidR="008931DF">
        <w:rPr>
          <w:lang w:val="pt-BR"/>
        </w:rPr>
        <w:t>é mostrado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 xml:space="preserve">ormulário com as informações do </w:t>
      </w:r>
      <w:r w:rsidR="00A9703D">
        <w:rPr>
          <w:lang w:val="pt-BR"/>
        </w:rPr>
        <w:t>acidente</w:t>
      </w:r>
      <w:r w:rsidR="0071212E">
        <w:rPr>
          <w:lang w:val="pt-BR"/>
        </w:rPr>
        <w:t xml:space="preserve"> </w:t>
      </w:r>
      <w:r w:rsidR="00D714C8">
        <w:rPr>
          <w:lang w:val="pt-BR"/>
        </w:rPr>
        <w:t xml:space="preserve">e clica </w:t>
      </w:r>
      <w:r w:rsidR="008931DF">
        <w:rPr>
          <w:lang w:val="pt-BR"/>
        </w:rPr>
        <w:t>no ícone de inclusão local</w:t>
      </w:r>
      <w:bookmarkStart w:id="0" w:name="_GoBack"/>
      <w:bookmarkEnd w:id="0"/>
      <w:r w:rsidR="00503509">
        <w:rPr>
          <w:lang w:val="pt-BR"/>
        </w:rPr>
        <w:t>izado no lado esquerdo do registro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>stema persiste as informações do</w:t>
      </w:r>
      <w:r w:rsidR="000902B6">
        <w:rPr>
          <w:lang w:val="pt-BR"/>
        </w:rPr>
        <w:t xml:space="preserve"> </w:t>
      </w:r>
      <w:r w:rsidR="00A9703D">
        <w:rPr>
          <w:lang w:val="pt-BR"/>
        </w:rPr>
        <w:t>acidente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850AA7">
        <w:rPr>
          <w:lang w:val="pt-BR"/>
        </w:rPr>
        <w:t xml:space="preserve"> </w:t>
      </w:r>
      <w:r w:rsidR="00C2658C">
        <w:rPr>
          <w:lang w:val="pt-BR"/>
        </w:rPr>
        <w:t>acidente</w:t>
      </w:r>
      <w:r w:rsidR="00850AA7">
        <w:rPr>
          <w:lang w:val="pt-BR"/>
        </w:rPr>
        <w:t xml:space="preserve"> para editar,</w:t>
      </w:r>
      <w:r w:rsidR="00B91D3A">
        <w:rPr>
          <w:lang w:val="pt-BR"/>
        </w:rPr>
        <w:t xml:space="preserve"> através de um ícone localizado no lado esquerdo do registro</w:t>
      </w:r>
      <w:r w:rsidR="00850AA7">
        <w:rPr>
          <w:lang w:val="pt-BR"/>
        </w:rPr>
        <w:t xml:space="preserve">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do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a ser editado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>faz as a</w:t>
      </w:r>
      <w:r w:rsidR="00B91D3A">
        <w:rPr>
          <w:lang w:val="pt-BR"/>
        </w:rPr>
        <w:t>lterações que desejar e clica no ícone atualizar localizado no lado esquerdo do registro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850AA7" w:rsidP="009B7AAA">
      <w:pPr>
        <w:pStyle w:val="Ttulo2"/>
        <w:jc w:val="both"/>
        <w:rPr>
          <w:lang w:val="pt-BR"/>
        </w:rPr>
      </w:pPr>
      <w:r>
        <w:rPr>
          <w:lang w:val="pt-BR"/>
        </w:rPr>
        <w:t>Nov</w:t>
      </w:r>
      <w:r w:rsidR="0039669A">
        <w:rPr>
          <w:lang w:val="pt-BR"/>
        </w:rPr>
        <w:t>o</w:t>
      </w:r>
      <w:r>
        <w:rPr>
          <w:lang w:val="pt-BR"/>
        </w:rPr>
        <w:t xml:space="preserve"> </w:t>
      </w:r>
      <w:r w:rsidR="00C2658C">
        <w:rPr>
          <w:lang w:val="pt-BR"/>
        </w:rPr>
        <w:t>acidente</w:t>
      </w:r>
      <w:r w:rsidR="0071212E">
        <w:rPr>
          <w:lang w:val="pt-BR"/>
        </w:rPr>
        <w:t xml:space="preserve"> cadastrado</w:t>
      </w:r>
    </w:p>
    <w:p w:rsidR="006059DD" w:rsidRDefault="006059DD" w:rsidP="009B7AAA">
      <w:pPr>
        <w:jc w:val="both"/>
        <w:rPr>
          <w:sz w:val="20"/>
          <w:szCs w:val="20"/>
          <w:lang w:val="pt-BR"/>
        </w:rPr>
      </w:pPr>
      <w:r w:rsidRPr="009E027B">
        <w:rPr>
          <w:sz w:val="20"/>
          <w:szCs w:val="20"/>
          <w:lang w:val="pt-BR"/>
        </w:rPr>
        <w:t>Ao final d</w:t>
      </w:r>
      <w:r w:rsidR="000902B6" w:rsidRPr="009E027B">
        <w:rPr>
          <w:sz w:val="20"/>
          <w:szCs w:val="20"/>
          <w:lang w:val="pt-BR"/>
        </w:rPr>
        <w:t xml:space="preserve">a execução deste caso de uso, a </w:t>
      </w:r>
      <w:r w:rsidR="00C2658C" w:rsidRPr="009E027B">
        <w:rPr>
          <w:sz w:val="20"/>
          <w:szCs w:val="20"/>
          <w:lang w:val="pt-BR"/>
        </w:rPr>
        <w:t>acidente</w:t>
      </w:r>
      <w:r w:rsidR="000902B6" w:rsidRPr="009E027B">
        <w:rPr>
          <w:sz w:val="20"/>
          <w:szCs w:val="20"/>
          <w:lang w:val="pt-BR"/>
        </w:rPr>
        <w:t xml:space="preserve"> será adicionada</w:t>
      </w:r>
      <w:r w:rsidRPr="009E027B">
        <w:rPr>
          <w:sz w:val="20"/>
          <w:szCs w:val="20"/>
          <w:lang w:val="pt-BR"/>
        </w:rPr>
        <w:t xml:space="preserve"> com sucesso ao </w:t>
      </w:r>
      <w:r w:rsidR="009C18D8" w:rsidRPr="009E027B">
        <w:rPr>
          <w:sz w:val="20"/>
          <w:szCs w:val="20"/>
          <w:lang w:val="pt-BR"/>
        </w:rPr>
        <w:t>Acadsystem</w:t>
      </w:r>
    </w:p>
    <w:p w:rsidR="009E027B" w:rsidRPr="009E027B" w:rsidRDefault="009E027B" w:rsidP="009B7AAA">
      <w:pPr>
        <w:jc w:val="both"/>
        <w:rPr>
          <w:sz w:val="20"/>
          <w:szCs w:val="20"/>
          <w:lang w:val="pt-BR"/>
        </w:rPr>
      </w:pPr>
    </w:p>
    <w:p w:rsidR="00285ED7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B91D3A" w:rsidRDefault="00B91D3A" w:rsidP="00B91D3A">
      <w:pPr>
        <w:rPr>
          <w:lang w:val="pt-BR"/>
        </w:rPr>
      </w:pPr>
    </w:p>
    <w:p w:rsidR="00B91D3A" w:rsidRPr="00B91D3A" w:rsidRDefault="00B91D3A" w:rsidP="00B91D3A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194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acid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70" w:rsidRPr="006059DD" w:rsidRDefault="009F1070" w:rsidP="009F1070">
      <w:pPr>
        <w:pStyle w:val="Corpodetexto"/>
        <w:ind w:left="0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4E3" w:rsidRDefault="00F144E3">
      <w:r>
        <w:separator/>
      </w:r>
    </w:p>
  </w:endnote>
  <w:endnote w:type="continuationSeparator" w:id="0">
    <w:p w:rsidR="00F144E3" w:rsidRDefault="00F1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931DF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931D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4E3" w:rsidRDefault="00F144E3">
      <w:r>
        <w:separator/>
      </w:r>
    </w:p>
  </w:footnote>
  <w:footnote w:type="continuationSeparator" w:id="0">
    <w:p w:rsidR="00F144E3" w:rsidRDefault="00F14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 Acidente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2A4D"/>
    <w:rsid w:val="000902B6"/>
    <w:rsid w:val="000D282E"/>
    <w:rsid w:val="0013754A"/>
    <w:rsid w:val="001948A8"/>
    <w:rsid w:val="002637C7"/>
    <w:rsid w:val="00273913"/>
    <w:rsid w:val="00285ED7"/>
    <w:rsid w:val="00353488"/>
    <w:rsid w:val="0039669A"/>
    <w:rsid w:val="003C6BB0"/>
    <w:rsid w:val="00407E36"/>
    <w:rsid w:val="00443747"/>
    <w:rsid w:val="00503509"/>
    <w:rsid w:val="005E095E"/>
    <w:rsid w:val="006059DD"/>
    <w:rsid w:val="006218FD"/>
    <w:rsid w:val="0065608F"/>
    <w:rsid w:val="006E2EA9"/>
    <w:rsid w:val="0071212E"/>
    <w:rsid w:val="00752B63"/>
    <w:rsid w:val="007921BB"/>
    <w:rsid w:val="008453CF"/>
    <w:rsid w:val="00850AA7"/>
    <w:rsid w:val="00871794"/>
    <w:rsid w:val="008931DF"/>
    <w:rsid w:val="00933AB4"/>
    <w:rsid w:val="0098752D"/>
    <w:rsid w:val="009B7AAA"/>
    <w:rsid w:val="009C18D8"/>
    <w:rsid w:val="009D18E2"/>
    <w:rsid w:val="009E027B"/>
    <w:rsid w:val="009F1070"/>
    <w:rsid w:val="00A9703D"/>
    <w:rsid w:val="00B0739B"/>
    <w:rsid w:val="00B26693"/>
    <w:rsid w:val="00B475A6"/>
    <w:rsid w:val="00B549A0"/>
    <w:rsid w:val="00B91D3A"/>
    <w:rsid w:val="00B9279E"/>
    <w:rsid w:val="00BB4278"/>
    <w:rsid w:val="00BB51BF"/>
    <w:rsid w:val="00C2658C"/>
    <w:rsid w:val="00CE3544"/>
    <w:rsid w:val="00D714C8"/>
    <w:rsid w:val="00DA17C2"/>
    <w:rsid w:val="00E412A5"/>
    <w:rsid w:val="00EC41C5"/>
    <w:rsid w:val="00ED33D2"/>
    <w:rsid w:val="00F04428"/>
    <w:rsid w:val="00F1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5FF9-5250-4C1B-BB0D-FA5C6A98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22</TotalTime>
  <Pages>2</Pages>
  <Words>205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15</cp:revision>
  <cp:lastPrinted>2015-04-08T03:49:00Z</cp:lastPrinted>
  <dcterms:created xsi:type="dcterms:W3CDTF">2015-09-26T23:13:00Z</dcterms:created>
  <dcterms:modified xsi:type="dcterms:W3CDTF">2015-10-07T16:14:00Z</dcterms:modified>
</cp:coreProperties>
</file>