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112DC5">
        <w:rPr>
          <w:lang w:val="pt-BR"/>
        </w:rPr>
        <w:br/>
        <w:t>Caso de Uso: Trocar Senha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de </w:t>
      </w:r>
      <w:r w:rsidR="00112DC5">
        <w:rPr>
          <w:lang w:val="pt-BR"/>
        </w:rPr>
        <w:t>Trocar Senha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251EAB">
        <w:rPr>
          <w:lang w:val="pt-BR"/>
        </w:rPr>
        <w:t>/ADM.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 Cliente</w:t>
      </w:r>
      <w:r w:rsidR="00251EAB">
        <w:rPr>
          <w:lang w:val="pt-BR"/>
        </w:rPr>
        <w:t>/ADM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251EAB">
        <w:rPr>
          <w:lang w:val="pt-BR"/>
        </w:rPr>
        <w:t>/ADM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112DC5">
        <w:rPr>
          <w:lang w:val="pt-BR"/>
        </w:rPr>
        <w:t>Trocar Senha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Default="001948A8" w:rsidP="00E33727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C34FCC">
        <w:rPr>
          <w:lang w:val="pt-BR"/>
        </w:rPr>
        <w:t>O sistema exibe uma</w:t>
      </w:r>
      <w:r w:rsidR="006059DD" w:rsidRPr="00C34FCC">
        <w:rPr>
          <w:lang w:val="pt-BR"/>
        </w:rPr>
        <w:t xml:space="preserve"> nova</w:t>
      </w:r>
      <w:r w:rsidRPr="00C34FCC">
        <w:rPr>
          <w:lang w:val="pt-BR"/>
        </w:rPr>
        <w:t xml:space="preserve"> janela com um formulário </w:t>
      </w:r>
      <w:r w:rsidR="00C34FCC" w:rsidRPr="00C34FCC">
        <w:rPr>
          <w:lang w:val="pt-BR"/>
        </w:rPr>
        <w:t>do usuário para ser editado</w:t>
      </w:r>
      <w:r w:rsidRPr="00C34FCC">
        <w:rPr>
          <w:lang w:val="pt-BR"/>
        </w:rPr>
        <w:t>.</w:t>
      </w:r>
    </w:p>
    <w:p w:rsidR="00C34FCC" w:rsidRPr="00C34FCC" w:rsidRDefault="00C34FCC" w:rsidP="00E33727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Usuário faz as alterações que desejar e clica no ícone de atualizar localizado na parte superior da tela.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112DC5">
        <w:rPr>
          <w:lang w:val="pt-BR"/>
        </w:rPr>
        <w:t>a edição da senha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112DC5" w:rsidRPr="00C34FCC" w:rsidRDefault="00112DC5" w:rsidP="00112DC5">
      <w:pPr>
        <w:ind w:left="1440"/>
        <w:rPr>
          <w:sz w:val="20"/>
          <w:szCs w:val="20"/>
          <w:lang w:val="pt-BR"/>
        </w:rPr>
      </w:pPr>
      <w:r w:rsidRPr="00C34FCC">
        <w:rPr>
          <w:sz w:val="20"/>
          <w:szCs w:val="20"/>
          <w:lang w:val="pt-BR"/>
        </w:rPr>
        <w:t>Não se aplica.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112DC5" w:rsidRPr="00C34FCC" w:rsidRDefault="00112DC5" w:rsidP="00112DC5">
      <w:pPr>
        <w:ind w:left="1440"/>
        <w:rPr>
          <w:sz w:val="20"/>
          <w:szCs w:val="20"/>
          <w:lang w:val="pt-BR"/>
        </w:rPr>
      </w:pPr>
      <w:r w:rsidRPr="00C34FCC">
        <w:rPr>
          <w:sz w:val="20"/>
          <w:szCs w:val="20"/>
          <w:lang w:val="pt-BR"/>
        </w:rPr>
        <w:t>Não se aplica.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112DC5" w:rsidP="009B7AAA">
      <w:pPr>
        <w:pStyle w:val="Ttulo2"/>
        <w:jc w:val="both"/>
        <w:rPr>
          <w:lang w:val="pt-BR"/>
        </w:rPr>
      </w:pPr>
      <w:r>
        <w:rPr>
          <w:lang w:val="pt-BR"/>
        </w:rPr>
        <w:t>Trocar Senha</w:t>
      </w:r>
    </w:p>
    <w:p w:rsidR="00C34FCC" w:rsidRDefault="006059DD" w:rsidP="00C34FCC">
      <w:pPr>
        <w:jc w:val="both"/>
        <w:rPr>
          <w:sz w:val="20"/>
          <w:szCs w:val="20"/>
          <w:lang w:val="pt-BR"/>
        </w:rPr>
      </w:pPr>
      <w:r w:rsidRPr="00C34FCC">
        <w:rPr>
          <w:sz w:val="20"/>
          <w:szCs w:val="20"/>
          <w:lang w:val="pt-BR"/>
        </w:rPr>
        <w:t>Ao final d</w:t>
      </w:r>
      <w:r w:rsidR="004B4BC6" w:rsidRPr="00C34FCC">
        <w:rPr>
          <w:sz w:val="20"/>
          <w:szCs w:val="20"/>
          <w:lang w:val="pt-BR"/>
        </w:rPr>
        <w:t xml:space="preserve">a execução deste caso de uso, </w:t>
      </w:r>
      <w:r w:rsidR="00112DC5" w:rsidRPr="00C34FCC">
        <w:rPr>
          <w:sz w:val="20"/>
          <w:szCs w:val="20"/>
          <w:lang w:val="pt-BR"/>
        </w:rPr>
        <w:t xml:space="preserve">a troca da senha </w:t>
      </w:r>
      <w:r w:rsidR="000902B6" w:rsidRPr="00C34FCC">
        <w:rPr>
          <w:sz w:val="20"/>
          <w:szCs w:val="20"/>
          <w:lang w:val="pt-BR"/>
        </w:rPr>
        <w:t xml:space="preserve">será </w:t>
      </w:r>
      <w:r w:rsidR="00112DC5" w:rsidRPr="00C34FCC">
        <w:rPr>
          <w:sz w:val="20"/>
          <w:szCs w:val="20"/>
          <w:lang w:val="pt-BR"/>
        </w:rPr>
        <w:t>realizada com sucesso n</w:t>
      </w:r>
      <w:r w:rsidRPr="00C34FCC">
        <w:rPr>
          <w:sz w:val="20"/>
          <w:szCs w:val="20"/>
          <w:lang w:val="pt-BR"/>
        </w:rPr>
        <w:t xml:space="preserve">o </w:t>
      </w:r>
      <w:r w:rsidR="009C18D8" w:rsidRPr="00C34FCC">
        <w:rPr>
          <w:sz w:val="20"/>
          <w:szCs w:val="20"/>
          <w:lang w:val="pt-BR"/>
        </w:rPr>
        <w:t>Acadsystem</w:t>
      </w:r>
      <w:r w:rsidR="00332B45" w:rsidRPr="00C34FCC">
        <w:rPr>
          <w:sz w:val="20"/>
          <w:szCs w:val="20"/>
          <w:lang w:val="pt-BR"/>
        </w:rPr>
        <w:t>.</w:t>
      </w:r>
    </w:p>
    <w:p w:rsidR="006D032D" w:rsidRDefault="006D032D" w:rsidP="00C34FCC">
      <w:pPr>
        <w:jc w:val="both"/>
        <w:rPr>
          <w:sz w:val="20"/>
          <w:szCs w:val="20"/>
          <w:lang w:val="pt-BR"/>
        </w:rPr>
      </w:pPr>
    </w:p>
    <w:p w:rsidR="006D032D" w:rsidRDefault="006D032D" w:rsidP="00C34FCC">
      <w:pPr>
        <w:jc w:val="both"/>
        <w:rPr>
          <w:sz w:val="20"/>
          <w:szCs w:val="20"/>
          <w:lang w:val="pt-BR"/>
        </w:rPr>
      </w:pPr>
    </w:p>
    <w:p w:rsidR="006D032D" w:rsidRDefault="006D032D" w:rsidP="00C34FCC">
      <w:pPr>
        <w:jc w:val="both"/>
        <w:rPr>
          <w:sz w:val="20"/>
          <w:szCs w:val="20"/>
          <w:lang w:val="pt-BR"/>
        </w:rPr>
      </w:pPr>
    </w:p>
    <w:p w:rsidR="006D032D" w:rsidRDefault="006D032D" w:rsidP="00C34FCC">
      <w:pPr>
        <w:jc w:val="both"/>
        <w:rPr>
          <w:sz w:val="20"/>
          <w:szCs w:val="20"/>
          <w:lang w:val="pt-BR"/>
        </w:rPr>
      </w:pPr>
    </w:p>
    <w:p w:rsidR="006D032D" w:rsidRDefault="006D032D" w:rsidP="00C34FCC">
      <w:pPr>
        <w:jc w:val="both"/>
        <w:rPr>
          <w:sz w:val="20"/>
          <w:szCs w:val="20"/>
          <w:lang w:val="pt-BR"/>
        </w:rPr>
      </w:pPr>
    </w:p>
    <w:p w:rsidR="006D032D" w:rsidRDefault="006D032D" w:rsidP="00C34FCC">
      <w:pPr>
        <w:jc w:val="both"/>
        <w:rPr>
          <w:sz w:val="20"/>
          <w:szCs w:val="20"/>
          <w:lang w:val="pt-BR"/>
        </w:rPr>
      </w:pPr>
    </w:p>
    <w:p w:rsidR="006D032D" w:rsidRDefault="006D032D" w:rsidP="00C34FCC">
      <w:pPr>
        <w:jc w:val="both"/>
        <w:rPr>
          <w:sz w:val="20"/>
          <w:szCs w:val="20"/>
          <w:lang w:val="pt-BR"/>
        </w:rPr>
      </w:pPr>
    </w:p>
    <w:p w:rsidR="006D032D" w:rsidRDefault="006D032D" w:rsidP="00C34FCC">
      <w:pPr>
        <w:jc w:val="both"/>
        <w:rPr>
          <w:sz w:val="20"/>
          <w:szCs w:val="20"/>
          <w:lang w:val="pt-BR"/>
        </w:rPr>
      </w:pPr>
    </w:p>
    <w:p w:rsidR="006D032D" w:rsidRDefault="006D032D" w:rsidP="00C34FCC">
      <w:pPr>
        <w:jc w:val="both"/>
        <w:rPr>
          <w:sz w:val="20"/>
          <w:szCs w:val="20"/>
          <w:lang w:val="pt-BR"/>
        </w:rPr>
      </w:pPr>
    </w:p>
    <w:p w:rsidR="006D032D" w:rsidRDefault="006D032D" w:rsidP="00C34FCC">
      <w:pPr>
        <w:jc w:val="both"/>
        <w:rPr>
          <w:sz w:val="20"/>
          <w:szCs w:val="20"/>
          <w:lang w:val="pt-BR"/>
        </w:rPr>
      </w:pPr>
    </w:p>
    <w:p w:rsidR="006D032D" w:rsidRDefault="006D032D" w:rsidP="00C34FCC">
      <w:pPr>
        <w:jc w:val="both"/>
        <w:rPr>
          <w:sz w:val="20"/>
          <w:szCs w:val="20"/>
          <w:lang w:val="pt-BR"/>
        </w:rPr>
      </w:pPr>
    </w:p>
    <w:p w:rsidR="006D032D" w:rsidRDefault="006D032D" w:rsidP="00C34FCC">
      <w:pPr>
        <w:jc w:val="both"/>
        <w:rPr>
          <w:sz w:val="20"/>
          <w:szCs w:val="20"/>
          <w:lang w:val="pt-BR"/>
        </w:rPr>
      </w:pPr>
      <w:bookmarkStart w:id="0" w:name="_GoBack"/>
      <w:bookmarkEnd w:id="0"/>
    </w:p>
    <w:p w:rsidR="00C34FCC" w:rsidRDefault="00C34FCC" w:rsidP="00C34FCC">
      <w:pPr>
        <w:jc w:val="both"/>
        <w:rPr>
          <w:lang w:val="pt-BR"/>
        </w:rPr>
      </w:pPr>
    </w:p>
    <w:p w:rsidR="009F1070" w:rsidRDefault="00285ED7" w:rsidP="00C34FCC">
      <w:pPr>
        <w:pStyle w:val="Ttulo1"/>
        <w:numPr>
          <w:ilvl w:val="0"/>
          <w:numId w:val="0"/>
        </w:numPr>
        <w:jc w:val="both"/>
        <w:rPr>
          <w:lang w:val="pt-BR"/>
        </w:rPr>
      </w:pPr>
      <w:r w:rsidRPr="00C34FCC">
        <w:rPr>
          <w:lang w:val="pt-BR"/>
        </w:rPr>
        <w:lastRenderedPageBreak/>
        <w:t>Requisitos Adicionais</w:t>
      </w:r>
    </w:p>
    <w:p w:rsidR="00C34FCC" w:rsidRPr="00C34FCC" w:rsidRDefault="00C34FCC" w:rsidP="00C34FCC">
      <w:pPr>
        <w:rPr>
          <w:lang w:val="pt-BR"/>
        </w:rPr>
      </w:pPr>
    </w:p>
    <w:p w:rsidR="00C34FCC" w:rsidRPr="00C34FCC" w:rsidRDefault="006D032D" w:rsidP="00C34FC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7452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_trocar_senh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CC" w:rsidRDefault="00C34FCC" w:rsidP="00C34FCC">
      <w:pPr>
        <w:rPr>
          <w:lang w:val="pt-BR"/>
        </w:rPr>
      </w:pPr>
    </w:p>
    <w:p w:rsidR="00C34FCC" w:rsidRPr="00C34FCC" w:rsidRDefault="00C34FCC" w:rsidP="00C34FCC">
      <w:pPr>
        <w:rPr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AF4" w:rsidRDefault="00E75AF4">
      <w:r>
        <w:separator/>
      </w:r>
    </w:p>
  </w:endnote>
  <w:endnote w:type="continuationSeparator" w:id="0">
    <w:p w:rsidR="00E75AF4" w:rsidRDefault="00E75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D032D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D032D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AF4" w:rsidRDefault="00E75AF4">
      <w:r>
        <w:separator/>
      </w:r>
    </w:p>
  </w:footnote>
  <w:footnote w:type="continuationSeparator" w:id="0">
    <w:p w:rsidR="00E75AF4" w:rsidRDefault="00E75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12DC5">
            <w:rPr>
              <w:sz w:val="20"/>
              <w:lang w:val="pt-BR"/>
            </w:rPr>
            <w:t>Trocar Senha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23A70"/>
    <w:rsid w:val="00062A4D"/>
    <w:rsid w:val="000902B6"/>
    <w:rsid w:val="00112DC5"/>
    <w:rsid w:val="0013754A"/>
    <w:rsid w:val="00186FEB"/>
    <w:rsid w:val="001948A8"/>
    <w:rsid w:val="00251EAB"/>
    <w:rsid w:val="002637C7"/>
    <w:rsid w:val="00273913"/>
    <w:rsid w:val="00285ED7"/>
    <w:rsid w:val="00332B45"/>
    <w:rsid w:val="00353488"/>
    <w:rsid w:val="003C6BB0"/>
    <w:rsid w:val="00407E36"/>
    <w:rsid w:val="00443747"/>
    <w:rsid w:val="00473F2E"/>
    <w:rsid w:val="004950BB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D032D"/>
    <w:rsid w:val="006E2EA9"/>
    <w:rsid w:val="0071212E"/>
    <w:rsid w:val="007148CD"/>
    <w:rsid w:val="00752B63"/>
    <w:rsid w:val="00780844"/>
    <w:rsid w:val="007921BB"/>
    <w:rsid w:val="007B1612"/>
    <w:rsid w:val="008453CF"/>
    <w:rsid w:val="00850AA7"/>
    <w:rsid w:val="00871794"/>
    <w:rsid w:val="00926D3D"/>
    <w:rsid w:val="00931CE8"/>
    <w:rsid w:val="00933AB4"/>
    <w:rsid w:val="0094629F"/>
    <w:rsid w:val="0098752D"/>
    <w:rsid w:val="009B7AAA"/>
    <w:rsid w:val="009C18D8"/>
    <w:rsid w:val="009F1070"/>
    <w:rsid w:val="00A9703D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34FCC"/>
    <w:rsid w:val="00C96706"/>
    <w:rsid w:val="00CD47CC"/>
    <w:rsid w:val="00D123A3"/>
    <w:rsid w:val="00D714C8"/>
    <w:rsid w:val="00DA17C2"/>
    <w:rsid w:val="00E412A5"/>
    <w:rsid w:val="00E41B66"/>
    <w:rsid w:val="00E45EB5"/>
    <w:rsid w:val="00E75AF4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B3CE9-91E0-400E-ABB8-585B308B5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21</TotalTime>
  <Pages>2</Pages>
  <Words>137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5</cp:revision>
  <cp:lastPrinted>2015-04-08T03:49:00Z</cp:lastPrinted>
  <dcterms:created xsi:type="dcterms:W3CDTF">2015-09-27T00:33:00Z</dcterms:created>
  <dcterms:modified xsi:type="dcterms:W3CDTF">2015-10-27T15:25:00Z</dcterms:modified>
</cp:coreProperties>
</file>