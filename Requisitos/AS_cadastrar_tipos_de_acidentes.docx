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4B4BC6">
        <w:rPr>
          <w:lang w:val="pt-BR"/>
        </w:rPr>
        <w:t xml:space="preserve">Tipos </w:t>
      </w:r>
      <w:r w:rsidR="00186FEB">
        <w:rPr>
          <w:lang w:val="pt-BR"/>
        </w:rPr>
        <w:t xml:space="preserve">de </w:t>
      </w:r>
      <w:r w:rsidR="00A9703D">
        <w:rPr>
          <w:lang w:val="pt-BR"/>
        </w:rPr>
        <w:t>Acidente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>em a finalidade de cadastrar os possíveis</w:t>
      </w:r>
      <w:r w:rsidR="004B4BC6">
        <w:rPr>
          <w:lang w:val="pt-BR"/>
        </w:rPr>
        <w:t xml:space="preserve"> tipos</w:t>
      </w:r>
      <w:r w:rsidR="00A9703D">
        <w:rPr>
          <w:lang w:val="pt-BR"/>
        </w:rPr>
        <w:t xml:space="preserve"> </w:t>
      </w:r>
      <w:r w:rsidR="00BE182A">
        <w:rPr>
          <w:lang w:val="pt-BR"/>
        </w:rPr>
        <w:t xml:space="preserve">de </w:t>
      </w:r>
      <w:r w:rsidR="00A9703D">
        <w:rPr>
          <w:lang w:val="pt-BR"/>
        </w:rPr>
        <w:t>acidentes.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B4BC6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 w:rsidR="00B549A0">
        <w:rPr>
          <w:lang w:val="pt-BR"/>
        </w:rPr>
        <w:t xml:space="preserve"> não cadastrado</w:t>
      </w:r>
      <w:r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</w:t>
      </w:r>
      <w:r w:rsidR="004B4BC6">
        <w:rPr>
          <w:lang w:val="pt-BR"/>
        </w:rPr>
        <w:t xml:space="preserve">tipo </w:t>
      </w:r>
      <w:r w:rsidR="0061233D">
        <w:rPr>
          <w:lang w:val="pt-BR"/>
        </w:rPr>
        <w:t xml:space="preserve">de </w:t>
      </w:r>
      <w:r w:rsidR="00A9703D">
        <w:rPr>
          <w:lang w:val="pt-BR"/>
        </w:rPr>
        <w:t>acidente</w:t>
      </w:r>
      <w:r w:rsidR="001948A8">
        <w:rPr>
          <w:lang w:val="pt-BR"/>
        </w:rPr>
        <w:t>.</w:t>
      </w:r>
      <w:r w:rsidR="00F04428">
        <w:rPr>
          <w:lang w:val="pt-BR"/>
        </w:rPr>
        <w:t xml:space="preserve"> [FA1]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</w:t>
      </w:r>
      <w:r w:rsidR="00DD0F39">
        <w:rPr>
          <w:lang w:val="pt-BR"/>
        </w:rPr>
        <w:t xml:space="preserve">janela, ao clicar no botão novo, </w:t>
      </w:r>
      <w:r>
        <w:rPr>
          <w:lang w:val="pt-BR"/>
        </w:rPr>
        <w:t xml:space="preserve">um formulário </w:t>
      </w:r>
      <w:r w:rsidR="00DD0F39">
        <w:rPr>
          <w:lang w:val="pt-BR"/>
        </w:rPr>
        <w:t>é mostrado referente</w:t>
      </w:r>
      <w:r w:rsidR="006059DD">
        <w:rPr>
          <w:lang w:val="pt-BR"/>
        </w:rPr>
        <w:t xml:space="preserve"> ao cadastramento</w:t>
      </w:r>
      <w:r>
        <w:rPr>
          <w:lang w:val="pt-BR"/>
        </w:rPr>
        <w:t>.</w:t>
      </w:r>
    </w:p>
    <w:p w:rsidR="00285ED7" w:rsidRPr="001948A8" w:rsidRDefault="00DD0F39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</w:t>
      </w:r>
      <w:r w:rsidR="00F52D90">
        <w:rPr>
          <w:lang w:val="pt-BR"/>
        </w:rPr>
        <w:t xml:space="preserve"> Usuário</w:t>
      </w:r>
      <w:r w:rsidR="00A9703D">
        <w:rPr>
          <w:lang w:val="pt-BR"/>
        </w:rPr>
        <w:t xml:space="preserve"> ADM.</w:t>
      </w:r>
      <w:r w:rsidR="001948A8"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</w:t>
      </w:r>
      <w:r w:rsidR="004B4BC6"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>
        <w:rPr>
          <w:lang w:val="pt-BR"/>
        </w:rPr>
        <w:t xml:space="preserve"> e clica no </w:t>
      </w:r>
      <w:r w:rsidR="00F52D90">
        <w:rPr>
          <w:lang w:val="pt-BR"/>
        </w:rPr>
        <w:t>ícone</w:t>
      </w:r>
      <w:r>
        <w:rPr>
          <w:lang w:val="pt-BR"/>
        </w:rPr>
        <w:t xml:space="preserve"> de inclusão</w:t>
      </w:r>
      <w:r w:rsidR="00F52D90">
        <w:rPr>
          <w:lang w:val="pt-BR"/>
        </w:rPr>
        <w:t xml:space="preserve"> localizado no lado esquerdo do registro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4B4BC6">
        <w:rPr>
          <w:lang w:val="pt-BR"/>
        </w:rPr>
        <w:t xml:space="preserve">tipo de </w:t>
      </w:r>
      <w:r w:rsidR="00A9703D">
        <w:rPr>
          <w:lang w:val="pt-BR"/>
        </w:rPr>
        <w:t>acidente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850AA7">
        <w:rPr>
          <w:lang w:val="pt-BR"/>
        </w:rPr>
        <w:t xml:space="preserve"> </w:t>
      </w:r>
      <w:r w:rsidR="004B4BC6">
        <w:rPr>
          <w:lang w:val="pt-BR"/>
        </w:rPr>
        <w:t xml:space="preserve">tipo </w:t>
      </w:r>
      <w:r w:rsidR="00C2658C">
        <w:rPr>
          <w:lang w:val="pt-BR"/>
        </w:rPr>
        <w:t>acidente</w:t>
      </w:r>
      <w:r w:rsidR="00850AA7">
        <w:rPr>
          <w:lang w:val="pt-BR"/>
        </w:rPr>
        <w:t xml:space="preserve"> para </w:t>
      </w:r>
      <w:r w:rsidR="00F52D90">
        <w:rPr>
          <w:lang w:val="pt-BR"/>
        </w:rPr>
        <w:t xml:space="preserve">editar, clicando no ícone no lado esquerdo do registro, </w:t>
      </w:r>
      <w:r w:rsidR="00850AA7">
        <w:rPr>
          <w:lang w:val="pt-BR"/>
        </w:rPr>
        <w:t>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do </w:t>
      </w:r>
      <w:r w:rsidR="004B4BC6">
        <w:rPr>
          <w:lang w:val="pt-BR"/>
        </w:rPr>
        <w:t xml:space="preserve">tipo de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 xml:space="preserve">faz as alterações que desejar e clica </w:t>
      </w:r>
      <w:r w:rsidR="00CF3BC4">
        <w:rPr>
          <w:lang w:val="pt-BR"/>
        </w:rPr>
        <w:t xml:space="preserve">no ícone de atualizar </w:t>
      </w:r>
      <w:r w:rsidR="00F52D90">
        <w:rPr>
          <w:lang w:val="pt-BR"/>
        </w:rPr>
        <w:t>localizado no lado esquerdo do registro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06486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tipo de</w:t>
      </w:r>
      <w:r w:rsidR="00850AA7"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cadastrado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5C641F">
        <w:rPr>
          <w:sz w:val="20"/>
          <w:szCs w:val="20"/>
          <w:lang w:val="pt-BR"/>
        </w:rPr>
        <w:t>Ao final d</w:t>
      </w:r>
      <w:r w:rsidR="004B4BC6" w:rsidRPr="005C641F">
        <w:rPr>
          <w:sz w:val="20"/>
          <w:szCs w:val="20"/>
          <w:lang w:val="pt-BR"/>
        </w:rPr>
        <w:t xml:space="preserve">a execução deste caso de uso, o tipo de </w:t>
      </w:r>
      <w:r w:rsidR="00C2658C" w:rsidRPr="005C641F">
        <w:rPr>
          <w:sz w:val="20"/>
          <w:szCs w:val="20"/>
          <w:lang w:val="pt-BR"/>
        </w:rPr>
        <w:t>acidente</w:t>
      </w:r>
      <w:r w:rsidR="000902B6" w:rsidRPr="005C641F">
        <w:rPr>
          <w:sz w:val="20"/>
          <w:szCs w:val="20"/>
          <w:lang w:val="pt-BR"/>
        </w:rPr>
        <w:t xml:space="preserve"> será </w:t>
      </w:r>
      <w:r w:rsidR="001D71C5" w:rsidRPr="005C641F">
        <w:rPr>
          <w:sz w:val="20"/>
          <w:szCs w:val="20"/>
          <w:lang w:val="pt-BR"/>
        </w:rPr>
        <w:t>adicionado</w:t>
      </w:r>
      <w:r w:rsidRPr="005C641F">
        <w:rPr>
          <w:sz w:val="20"/>
          <w:szCs w:val="20"/>
          <w:lang w:val="pt-BR"/>
        </w:rPr>
        <w:t xml:space="preserve"> com sucesso ao </w:t>
      </w:r>
      <w:r w:rsidR="009C18D8" w:rsidRPr="005C641F">
        <w:rPr>
          <w:sz w:val="20"/>
          <w:szCs w:val="20"/>
          <w:lang w:val="pt-BR"/>
        </w:rPr>
        <w:t>Acadsystem</w:t>
      </w:r>
      <w:r w:rsidR="005C641F">
        <w:rPr>
          <w:sz w:val="20"/>
          <w:szCs w:val="20"/>
          <w:lang w:val="pt-BR"/>
        </w:rPr>
        <w:t>.</w:t>
      </w:r>
    </w:p>
    <w:p w:rsidR="00CF3BC4" w:rsidRDefault="00CF3BC4" w:rsidP="009B7AAA">
      <w:pPr>
        <w:jc w:val="both"/>
        <w:rPr>
          <w:sz w:val="20"/>
          <w:szCs w:val="20"/>
          <w:lang w:val="pt-BR"/>
        </w:rPr>
      </w:pPr>
    </w:p>
    <w:p w:rsidR="00CF3BC4" w:rsidRDefault="00CF3BC4" w:rsidP="009B7AAA">
      <w:pPr>
        <w:jc w:val="both"/>
        <w:rPr>
          <w:sz w:val="20"/>
          <w:szCs w:val="20"/>
          <w:lang w:val="pt-BR"/>
        </w:rPr>
      </w:pPr>
      <w:bookmarkStart w:id="0" w:name="_GoBack"/>
      <w:bookmarkEnd w:id="0"/>
    </w:p>
    <w:p w:rsidR="005C641F" w:rsidRPr="005C641F" w:rsidRDefault="005C641F" w:rsidP="009B7AAA">
      <w:pPr>
        <w:jc w:val="both"/>
        <w:rPr>
          <w:sz w:val="20"/>
          <w:szCs w:val="20"/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4D110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56260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tipos_acide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402" w:rsidRDefault="00AD7402">
      <w:r>
        <w:separator/>
      </w:r>
    </w:p>
  </w:endnote>
  <w:endnote w:type="continuationSeparator" w:id="0">
    <w:p w:rsidR="00AD7402" w:rsidRDefault="00AD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F3BC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F3BC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402" w:rsidRDefault="00AD7402">
      <w:r>
        <w:separator/>
      </w:r>
    </w:p>
  </w:footnote>
  <w:footnote w:type="continuationSeparator" w:id="0">
    <w:p w:rsidR="00AD7402" w:rsidRDefault="00AD7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4B4BC6">
            <w:rPr>
              <w:sz w:val="20"/>
              <w:lang w:val="pt-BR"/>
            </w:rPr>
            <w:t xml:space="preserve"> tipos </w:t>
          </w:r>
          <w:proofErr w:type="gramStart"/>
          <w:r w:rsidR="004B4BC6">
            <w:rPr>
              <w:sz w:val="20"/>
              <w:lang w:val="pt-BR"/>
            </w:rPr>
            <w:t xml:space="preserve">de </w:t>
          </w:r>
          <w:r w:rsidR="00ED33D2">
            <w:rPr>
              <w:sz w:val="20"/>
              <w:lang w:val="pt-BR"/>
            </w:rPr>
            <w:t xml:space="preserve"> Acidente</w:t>
          </w:r>
          <w:proofErr w:type="gramEnd"/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6486F"/>
    <w:rsid w:val="000902B6"/>
    <w:rsid w:val="0013754A"/>
    <w:rsid w:val="00186FEB"/>
    <w:rsid w:val="001948A8"/>
    <w:rsid w:val="001D71C5"/>
    <w:rsid w:val="00210E4F"/>
    <w:rsid w:val="002637C7"/>
    <w:rsid w:val="00273913"/>
    <w:rsid w:val="00285ED7"/>
    <w:rsid w:val="00353488"/>
    <w:rsid w:val="00393A91"/>
    <w:rsid w:val="003C6BB0"/>
    <w:rsid w:val="00407E36"/>
    <w:rsid w:val="00443747"/>
    <w:rsid w:val="00464241"/>
    <w:rsid w:val="004B4BC6"/>
    <w:rsid w:val="004D1105"/>
    <w:rsid w:val="005C641F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8453CF"/>
    <w:rsid w:val="00850AA7"/>
    <w:rsid w:val="0085140E"/>
    <w:rsid w:val="00867FD1"/>
    <w:rsid w:val="00871794"/>
    <w:rsid w:val="00933AB4"/>
    <w:rsid w:val="0098752D"/>
    <w:rsid w:val="009B7AAA"/>
    <w:rsid w:val="009C18D8"/>
    <w:rsid w:val="009F1070"/>
    <w:rsid w:val="009F2D1C"/>
    <w:rsid w:val="00A9703D"/>
    <w:rsid w:val="00AD7402"/>
    <w:rsid w:val="00B0739B"/>
    <w:rsid w:val="00B475A6"/>
    <w:rsid w:val="00B549A0"/>
    <w:rsid w:val="00B9279E"/>
    <w:rsid w:val="00BB4278"/>
    <w:rsid w:val="00BB51BF"/>
    <w:rsid w:val="00BE182A"/>
    <w:rsid w:val="00C2658C"/>
    <w:rsid w:val="00CF3BC4"/>
    <w:rsid w:val="00D714C8"/>
    <w:rsid w:val="00DA17C2"/>
    <w:rsid w:val="00DD0F39"/>
    <w:rsid w:val="00E412A5"/>
    <w:rsid w:val="00EC41C5"/>
    <w:rsid w:val="00EC6588"/>
    <w:rsid w:val="00ED33D2"/>
    <w:rsid w:val="00EE4A09"/>
    <w:rsid w:val="00F04428"/>
    <w:rsid w:val="00F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3D4C-A8DB-44D1-8C98-41A0CFCA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19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35</cp:revision>
  <cp:lastPrinted>2015-04-08T03:49:00Z</cp:lastPrinted>
  <dcterms:created xsi:type="dcterms:W3CDTF">2015-09-26T23:41:00Z</dcterms:created>
  <dcterms:modified xsi:type="dcterms:W3CDTF">2015-10-07T16:22:00Z</dcterms:modified>
</cp:coreProperties>
</file>