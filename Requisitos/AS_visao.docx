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FC71D4">
      <w:pPr>
        <w:pStyle w:val="Ttulo"/>
      </w:pPr>
      <w:r>
        <w:t>Acadsystem</w:t>
      </w:r>
    </w:p>
    <w:p w:rsidR="00317164" w:rsidRDefault="00317164">
      <w:pPr>
        <w:pStyle w:val="Ttulo"/>
      </w:pPr>
      <w:r>
        <w:t>Visão do Sistema</w:t>
      </w:r>
    </w:p>
    <w:p w:rsidR="00317164" w:rsidRPr="00406B51" w:rsidRDefault="00317164"/>
    <w:p w:rsidR="00317164" w:rsidRDefault="00317164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</w:t>
      </w:r>
      <w:bookmarkEnd w:id="0"/>
      <w:bookmarkEnd w:id="1"/>
      <w:bookmarkEnd w:id="2"/>
      <w:bookmarkEnd w:id="3"/>
      <w:r>
        <w:t>ção</w:t>
      </w:r>
    </w:p>
    <w:p w:rsidR="00FC71D4" w:rsidRPr="00FC71D4" w:rsidRDefault="00FC71D4" w:rsidP="000B2D53">
      <w:pPr>
        <w:ind w:left="720" w:firstLine="720"/>
      </w:pPr>
      <w:r>
        <w:t>O documento de visão é responsável por proporcionar uma visão geral do escopo do sistema Acadsystem, que por sua vez tem como utilidades principais o gerenciamento de clientes e suas tarefas na academia.</w:t>
      </w:r>
    </w:p>
    <w:bookmarkEnd w:id="4"/>
    <w:bookmarkEnd w:id="5"/>
    <w:p w:rsidR="00317164" w:rsidRDefault="00317164">
      <w:pPr>
        <w:pStyle w:val="Ttulo1"/>
      </w:pPr>
      <w:r>
        <w:t>Posicionamento do Produto</w:t>
      </w:r>
    </w:p>
    <w:p w:rsidR="00317164" w:rsidRPr="00E4417B" w:rsidRDefault="00317164">
      <w:pPr>
        <w:rPr>
          <w:u w:val="single"/>
        </w:rPr>
      </w:pPr>
    </w:p>
    <w:p w:rsidR="00317164" w:rsidRPr="00406B51" w:rsidRDefault="00317164">
      <w:pPr>
        <w:pStyle w:val="Ttulo2"/>
      </w:pPr>
      <w:bookmarkStart w:id="6" w:name="_Toc436203379"/>
      <w:bookmarkStart w:id="7" w:name="_Toc452813579"/>
      <w:bookmarkStart w:id="8" w:name="_Toc512930907"/>
      <w:bookmarkStart w:id="9" w:name="_Toc20715756"/>
      <w:r>
        <w:t>Levantamento de Problemas</w:t>
      </w:r>
      <w:bookmarkEnd w:id="6"/>
      <w:bookmarkEnd w:id="7"/>
      <w:bookmarkEnd w:id="8"/>
      <w:bookmarkEnd w:id="9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FC71D4" w:rsidP="00470A8F">
            <w:pPr>
              <w:pStyle w:val="InfoBlue"/>
            </w:pPr>
            <w:r>
              <w:t>Falta de controle do uso de equipamentos, pagamentos das mensalidades, e acidentes.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10CC1">
            <w:pPr>
              <w:pStyle w:val="Corpodetexto"/>
              <w:keepNext/>
              <w:ind w:left="72"/>
            </w:pPr>
            <w:r>
              <w:t>A</w:t>
            </w:r>
            <w:r w:rsidR="00317164"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>Administradores e clientes da academia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keepNext/>
              <w:ind w:left="72"/>
            </w:pPr>
            <w:r>
              <w:t>Cujo</w:t>
            </w:r>
            <w:r w:rsidR="00317164"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FC71D4" w:rsidP="00470A8F">
            <w:pPr>
              <w:pStyle w:val="InfoBlue"/>
            </w:pPr>
            <w:r>
              <w:t xml:space="preserve">Falta de informação para gerenciamento </w:t>
            </w:r>
            <w:r w:rsidR="00CF6868">
              <w:t>da academia.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245633">
            <w:pPr>
              <w:pStyle w:val="Corpodetexto"/>
              <w:ind w:left="72"/>
            </w:pPr>
            <w:r>
              <w:t>Uma</w:t>
            </w:r>
            <w:r w:rsidR="00317164"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Fornecer aos stackeholders, conjuntos de informações visando melhorar suas experiências com a academia.</w:t>
            </w:r>
          </w:p>
        </w:tc>
      </w:tr>
    </w:tbl>
    <w:p w:rsidR="00317164" w:rsidRDefault="00317164">
      <w:pPr>
        <w:pStyle w:val="Ttulo2"/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CF6868" w:rsidP="00470A8F">
            <w:pPr>
              <w:pStyle w:val="InfoBlue"/>
            </w:pPr>
            <w:r>
              <w:t>Administradores e clientes da academia.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Necessitam de interação diária sobre suas atividades.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CF6868" w:rsidP="00CF6868">
            <w:pPr>
              <w:pStyle w:val="Corpodetexto"/>
              <w:keepNext/>
              <w:ind w:left="72"/>
            </w:pPr>
            <w:r>
              <w:t>Acadsystem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40382D" w:rsidP="00470A8F">
            <w:pPr>
              <w:pStyle w:val="InfoBlue"/>
            </w:pPr>
            <w:r>
              <w:t>Sistema web</w:t>
            </w:r>
          </w:p>
        </w:tc>
      </w:tr>
      <w:tr w:rsidR="00317164" w:rsidRPr="004229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CF6868" w:rsidP="00470A8F">
            <w:pPr>
              <w:pStyle w:val="InfoBlue"/>
            </w:pPr>
            <w:r>
              <w:t>Promove interação entre seus usuários, e fornece informações validas para os administradores e clientes.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3D97" w:rsidRPr="00E46147" w:rsidRDefault="00D27CB0" w:rsidP="00D27CB0">
            <w:pPr>
              <w:pStyle w:val="InfoBlue"/>
            </w:pPr>
            <w:r>
              <w:t>SCA</w:t>
            </w:r>
            <w:r w:rsidR="00D10CC1">
              <w:t xml:space="preserve"> </w:t>
            </w:r>
            <w:r w:rsidR="00340422">
              <w:t xml:space="preserve">Sistema de controle de </w:t>
            </w:r>
            <w:r w:rsidR="00E46147">
              <w:t>Academia</w:t>
            </w:r>
            <w:r w:rsidR="00D10CC1">
              <w:t>, pois a nossa solução apresenta o rel</w:t>
            </w:r>
            <w:r>
              <w:t>ató</w:t>
            </w:r>
            <w:r w:rsidR="00D10CC1">
              <w:t>rio de melhoramento f</w:t>
            </w:r>
            <w:r>
              <w:t>í</w:t>
            </w:r>
            <w:r w:rsidR="00D10CC1">
              <w:t xml:space="preserve">sico, </w:t>
            </w:r>
            <w:r w:rsidR="00B47DE6">
              <w:t xml:space="preserve">maior controle e praticidade no fornecimento de </w:t>
            </w:r>
            <w:r w:rsidR="00E46147">
              <w:t>informações</w:t>
            </w:r>
            <w:r w:rsidR="00B47DE6">
              <w:t xml:space="preserve"> </w:t>
            </w:r>
            <w:r w:rsidR="00E46147">
              <w:rPr>
                <w:i w:val="0"/>
              </w:rPr>
              <w:t>financeiras.</w:t>
            </w:r>
          </w:p>
          <w:p w:rsidR="00317164" w:rsidRDefault="007D3D97" w:rsidP="00D27CB0">
            <w:pPr>
              <w:pStyle w:val="InfoBlue"/>
            </w:pPr>
            <w:r>
              <w:rPr>
                <w:u w:val="single"/>
              </w:rPr>
              <w:t>Link do concorrente:</w:t>
            </w:r>
          </w:p>
          <w:p w:rsidR="00340422" w:rsidRPr="00340422" w:rsidRDefault="00430654" w:rsidP="00340422">
            <w:pPr>
              <w:pStyle w:val="Corpodetexto"/>
              <w:ind w:left="0"/>
            </w:pPr>
            <w:hyperlink r:id="rId8" w:history="1">
              <w:r w:rsidR="00340422" w:rsidRPr="00340422">
                <w:rPr>
                  <w:rStyle w:val="Hyperlink"/>
                </w:rPr>
                <w:t>http://www.sistemasca.com/?gclid=CIGtjcPZlcgCFVQJkQodAPkAhA</w:t>
              </w:r>
            </w:hyperlink>
          </w:p>
        </w:tc>
      </w:tr>
      <w:tr w:rsidR="00317164" w:rsidRPr="004579C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40382D" w:rsidP="00470A8F">
            <w:pPr>
              <w:pStyle w:val="InfoBlue"/>
            </w:pPr>
            <w:r>
              <w:t>Não fornece um processo para o cliente final obter sucesso em suas atividades, mas fornece informações que podem ser usadas para o gerenciamento e controle de suas atividades.</w:t>
            </w:r>
          </w:p>
        </w:tc>
      </w:tr>
    </w:tbl>
    <w:p w:rsidR="00317164" w:rsidRDefault="00317164">
      <w:pPr>
        <w:pStyle w:val="Ttulo1"/>
      </w:pPr>
      <w:bookmarkStart w:id="16" w:name="_Toc436203381"/>
      <w:r>
        <w:t>Descrição dos Stakeholders</w:t>
      </w:r>
    </w:p>
    <w:p w:rsidR="00317164" w:rsidRDefault="00317164">
      <w:pPr>
        <w:pStyle w:val="Ttulo2"/>
      </w:pPr>
      <w:r>
        <w:t>Resumo</w:t>
      </w:r>
    </w:p>
    <w:p w:rsidR="00317164" w:rsidRDefault="00317164" w:rsidP="00470A8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C24685">
        <w:tc>
          <w:tcPr>
            <w:tcW w:w="1890" w:type="dxa"/>
          </w:tcPr>
          <w:p w:rsidR="00317164" w:rsidRDefault="0040382D" w:rsidP="00470A8F">
            <w:pPr>
              <w:pStyle w:val="InfoBlue"/>
            </w:pPr>
            <w:r>
              <w:t>Professor Jarley Nóbrega</w:t>
            </w:r>
          </w:p>
        </w:tc>
        <w:tc>
          <w:tcPr>
            <w:tcW w:w="2610" w:type="dxa"/>
          </w:tcPr>
          <w:p w:rsidR="00317164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ministrar a disciplina.</w:t>
            </w:r>
          </w:p>
        </w:tc>
        <w:tc>
          <w:tcPr>
            <w:tcW w:w="3960" w:type="dxa"/>
          </w:tcPr>
          <w:p w:rsidR="00317164" w:rsidRPr="00C24685" w:rsidRDefault="0040382D" w:rsidP="00470A8F">
            <w:pPr>
              <w:pStyle w:val="InfoBlue"/>
            </w:pPr>
            <w:r>
              <w:t xml:space="preserve">Avaliar o produto de software </w:t>
            </w:r>
          </w:p>
        </w:tc>
      </w:tr>
      <w:tr w:rsidR="0040382D" w:rsidRPr="00C24685">
        <w:tc>
          <w:tcPr>
            <w:tcW w:w="1890" w:type="dxa"/>
          </w:tcPr>
          <w:p w:rsidR="0040382D" w:rsidRPr="00470A8F" w:rsidRDefault="0040382D" w:rsidP="00470A8F">
            <w:pPr>
              <w:pStyle w:val="InfoBlue"/>
            </w:pPr>
            <w:r w:rsidRPr="00470A8F">
              <w:t xml:space="preserve">Ygor </w:t>
            </w:r>
            <w:r w:rsidR="00470A8F" w:rsidRPr="00470A8F">
              <w:t>Johasson</w:t>
            </w:r>
          </w:p>
        </w:tc>
        <w:tc>
          <w:tcPr>
            <w:tcW w:w="2610" w:type="dxa"/>
          </w:tcPr>
          <w:p w:rsidR="0040382D" w:rsidRDefault="000C3494" w:rsidP="00470A8F">
            <w:pPr>
              <w:pStyle w:val="InfoBlue"/>
            </w:pPr>
            <w:r>
              <w:t>Responsável</w:t>
            </w:r>
            <w:r w:rsidR="0040382D">
              <w:t xml:space="preserve"> por desenvolver o software</w:t>
            </w:r>
          </w:p>
        </w:tc>
        <w:tc>
          <w:tcPr>
            <w:tcW w:w="3960" w:type="dxa"/>
          </w:tcPr>
          <w:p w:rsidR="0040382D" w:rsidRDefault="0040382D" w:rsidP="00470A8F">
            <w:pPr>
              <w:pStyle w:val="InfoBlue"/>
            </w:pPr>
            <w:r>
              <w:t>Analise e obtenção de requisitos, planejamento, implementação e teste.</w:t>
            </w:r>
          </w:p>
        </w:tc>
      </w:tr>
    </w:tbl>
    <w:p w:rsidR="00317164" w:rsidRPr="00C24685" w:rsidRDefault="00317164">
      <w:pPr>
        <w:pStyle w:val="Corpodetexto"/>
      </w:pPr>
    </w:p>
    <w:p w:rsidR="00317164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779FC" w:rsidRDefault="00072661" w:rsidP="00072661">
      <w:r>
        <w:t xml:space="preserve">              A solução de ambiente proposta é a utilização da arquitetura web com padrões </w:t>
      </w:r>
      <w:r w:rsidR="001C1BCA">
        <w:t>de acessibilidade</w:t>
      </w:r>
      <w:r>
        <w:t xml:space="preserve">, </w:t>
      </w:r>
      <w:r w:rsidR="007E350E">
        <w:t xml:space="preserve">o sistema estará disponível no servidor de aplicações sendo </w:t>
      </w:r>
      <w:r>
        <w:t>compatível com os browsers mais populares como Mozilla e Chrome.</w:t>
      </w:r>
    </w:p>
    <w:p w:rsidR="00D10CC1" w:rsidRDefault="0040382D" w:rsidP="00BA6428">
      <w:pPr>
        <w:ind w:firstLine="720"/>
      </w:pPr>
      <w:r>
        <w:t xml:space="preserve">O </w:t>
      </w:r>
      <w:r w:rsidR="000C3494">
        <w:t>usuário</w:t>
      </w:r>
      <w:r>
        <w:t xml:space="preserve"> necessitará de acesso </w:t>
      </w:r>
      <w:r w:rsidR="00A2413F">
        <w:t>à</w:t>
      </w:r>
      <w:r>
        <w:t xml:space="preserve"> internet, </w:t>
      </w:r>
      <w:r w:rsidR="00470A8F">
        <w:t>sem</w:t>
      </w:r>
      <w:r w:rsidR="00D10CC1">
        <w:t xml:space="preserve"> restrições de dispositivos desde que possuam </w:t>
      </w:r>
      <w:r w:rsidR="000C3494">
        <w:t>os sistemas</w:t>
      </w:r>
      <w:r w:rsidR="00D10CC1">
        <w:t xml:space="preserve"> operacionais:</w:t>
      </w:r>
      <w:r w:rsidR="00BA6428">
        <w:t xml:space="preserve"> </w:t>
      </w:r>
      <w:r w:rsidR="000C3494">
        <w:t>Linux, Windows, IOS</w:t>
      </w:r>
      <w:r w:rsidR="00D10CC1">
        <w:t>.</w:t>
      </w:r>
    </w:p>
    <w:p w:rsidR="00B47DE6" w:rsidRDefault="00B47DE6" w:rsidP="0040382D"/>
    <w:p w:rsidR="00317164" w:rsidRDefault="00317164">
      <w:pPr>
        <w:pStyle w:val="Ttulo1"/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</w:pPr>
      <w:bookmarkStart w:id="29" w:name="_Toc452813588"/>
      <w:bookmarkStart w:id="30" w:name="_Toc512930913"/>
      <w:bookmarkStart w:id="31" w:name="_Toc20715763"/>
      <w:r>
        <w:t>Necessidades e Características</w:t>
      </w:r>
      <w:bookmarkEnd w:id="29"/>
      <w:bookmarkEnd w:id="30"/>
      <w:bookmarkEnd w:id="31"/>
    </w:p>
    <w:p w:rsidR="00317164" w:rsidRPr="00406B51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317164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161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243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 xml:space="preserve">Cadastro de </w:t>
            </w:r>
            <w:r w:rsidR="001B44B5">
              <w:t>usuários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usuários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exercícios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Pr="00470A8F" w:rsidRDefault="00470A8F" w:rsidP="00470A8F">
            <w:pPr>
              <w:pStyle w:val="Corpodetexto"/>
              <w:ind w:left="0"/>
              <w:rPr>
                <w:bCs/>
              </w:rPr>
            </w:pPr>
            <w:r>
              <w:rPr>
                <w:bCs/>
              </w:rPr>
              <w:t>Cadastrar exercícios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unidades da academia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equipamentos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equipamentos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E779FC">
            <w:pPr>
              <w:pStyle w:val="Corpodetexto"/>
              <w:ind w:left="0"/>
              <w:rPr>
                <w:b/>
                <w:bCs/>
              </w:rPr>
            </w:pPr>
            <w:r>
              <w:t>Cadastro de acidentes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  <w:bCs/>
              </w:rPr>
            </w:pPr>
            <w:r w:rsidRPr="000B2D53">
              <w:rPr>
                <w:b/>
                <w:bCs/>
              </w:rPr>
              <w:t>Baixa</w:t>
            </w:r>
          </w:p>
        </w:tc>
        <w:tc>
          <w:tcPr>
            <w:tcW w:w="1611" w:type="dxa"/>
          </w:tcPr>
          <w:p w:rsidR="00E779FC" w:rsidRDefault="00470A8F">
            <w:pPr>
              <w:pStyle w:val="Corpodetexto"/>
              <w:ind w:left="0"/>
              <w:rPr>
                <w:b/>
                <w:bCs/>
              </w:rPr>
            </w:pPr>
            <w:r w:rsidRPr="00470A8F">
              <w:rPr>
                <w:bCs/>
              </w:rPr>
              <w:t>Cadastrar</w:t>
            </w:r>
            <w:r>
              <w:rPr>
                <w:b/>
                <w:bCs/>
              </w:rPr>
              <w:t xml:space="preserve"> </w:t>
            </w:r>
            <w:r w:rsidRPr="00470A8F">
              <w:rPr>
                <w:bCs/>
              </w:rPr>
              <w:t>acidentes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</w:tr>
      <w:tr w:rsidR="00317164">
        <w:tc>
          <w:tcPr>
            <w:tcW w:w="2802" w:type="dxa"/>
          </w:tcPr>
          <w:p w:rsidR="00317164" w:rsidRDefault="00E779FC">
            <w:pPr>
              <w:pStyle w:val="Corpodetexto"/>
              <w:ind w:left="0"/>
            </w:pPr>
            <w:r>
              <w:t>Cadastro de tipos de acidentes</w:t>
            </w:r>
          </w:p>
        </w:tc>
        <w:tc>
          <w:tcPr>
            <w:tcW w:w="1275" w:type="dxa"/>
          </w:tcPr>
          <w:p w:rsidR="00317164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317164" w:rsidRDefault="00AA4852">
            <w:pPr>
              <w:pStyle w:val="Corpodetexto"/>
              <w:ind w:left="0"/>
            </w:pPr>
            <w:r>
              <w:t>Cadastrar os tipos de acidentes</w:t>
            </w:r>
          </w:p>
        </w:tc>
        <w:tc>
          <w:tcPr>
            <w:tcW w:w="2430" w:type="dxa"/>
          </w:tcPr>
          <w:p w:rsidR="00317164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Efetuar</w:t>
            </w:r>
            <w:r w:rsidR="00E779FC">
              <w:t xml:space="preserve"> pagamentos</w:t>
            </w:r>
          </w:p>
        </w:tc>
        <w:tc>
          <w:tcPr>
            <w:tcW w:w="1275" w:type="dxa"/>
          </w:tcPr>
          <w:p w:rsidR="00E779FC" w:rsidRDefault="00470A8F">
            <w:pPr>
              <w:pStyle w:val="Corpodetexto"/>
              <w:ind w:left="0"/>
            </w:pPr>
            <w:r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Cadastrar o pagamento das mensalidades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t>Gerar feedback dos clientes</w:t>
            </w:r>
            <w:r w:rsidR="00E779FC">
              <w:t>.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Resposta do usuário aos processos.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Comentar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Comentários a respeito de suas atividades.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Troca de senha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Trocar senha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 w:rsidP="001B44B5">
            <w:pPr>
              <w:pStyle w:val="Corpodetexto"/>
              <w:ind w:left="0"/>
            </w:pPr>
            <w:r>
              <w:lastRenderedPageBreak/>
              <w:t xml:space="preserve">Transferência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Baixa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Transferir clientes entre unidades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E779FC">
        <w:tc>
          <w:tcPr>
            <w:tcW w:w="2802" w:type="dxa"/>
          </w:tcPr>
          <w:p w:rsidR="00E779FC" w:rsidRDefault="001B44B5">
            <w:pPr>
              <w:pStyle w:val="Corpodetexto"/>
              <w:ind w:left="0"/>
            </w:pPr>
            <w:r>
              <w:t>Associar clientes a exercícios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Lista de exercícios dos clientes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E779FC">
        <w:tc>
          <w:tcPr>
            <w:tcW w:w="2802" w:type="dxa"/>
          </w:tcPr>
          <w:p w:rsidR="00E779FC" w:rsidRDefault="001B44B5" w:rsidP="00AA4852">
            <w:pPr>
              <w:pStyle w:val="Corpodetexto"/>
              <w:ind w:left="0"/>
            </w:pPr>
            <w:r>
              <w:t xml:space="preserve">Relatórios de clientes </w:t>
            </w:r>
          </w:p>
        </w:tc>
        <w:tc>
          <w:tcPr>
            <w:tcW w:w="1275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E779FC" w:rsidRDefault="00AA4852">
            <w:pPr>
              <w:pStyle w:val="Corpodetexto"/>
              <w:ind w:left="0"/>
            </w:pPr>
            <w:r>
              <w:t>Fornece o índice de adimplentes e inadimplentes</w:t>
            </w:r>
          </w:p>
        </w:tc>
        <w:tc>
          <w:tcPr>
            <w:tcW w:w="2430" w:type="dxa"/>
          </w:tcPr>
          <w:p w:rsidR="00E779FC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  <w:tr w:rsidR="001B44B5">
        <w:tc>
          <w:tcPr>
            <w:tcW w:w="2802" w:type="dxa"/>
          </w:tcPr>
          <w:p w:rsidR="001B44B5" w:rsidRDefault="001B44B5">
            <w:pPr>
              <w:pStyle w:val="Corpodetexto"/>
              <w:ind w:left="0"/>
            </w:pPr>
            <w:r>
              <w:t>Gerar relatórios de matricula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Média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>Fornece índice de faturamento.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E2</w:t>
            </w:r>
          </w:p>
        </w:tc>
      </w:tr>
      <w:tr w:rsidR="001B44B5">
        <w:tc>
          <w:tcPr>
            <w:tcW w:w="2802" w:type="dxa"/>
          </w:tcPr>
          <w:p w:rsidR="001B44B5" w:rsidRDefault="001B44B5" w:rsidP="00AA4852">
            <w:pPr>
              <w:pStyle w:val="Corpodetexto"/>
              <w:ind w:left="0"/>
            </w:pPr>
            <w:r>
              <w:t xml:space="preserve">Gerar evolução de </w:t>
            </w:r>
            <w:r w:rsidR="00470A8F">
              <w:t>desempenho.</w:t>
            </w:r>
          </w:p>
        </w:tc>
        <w:tc>
          <w:tcPr>
            <w:tcW w:w="1275" w:type="dxa"/>
          </w:tcPr>
          <w:p w:rsidR="001B44B5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1611" w:type="dxa"/>
          </w:tcPr>
          <w:p w:rsidR="001B44B5" w:rsidRDefault="00AA4852">
            <w:pPr>
              <w:pStyle w:val="Corpodetexto"/>
              <w:ind w:left="0"/>
            </w:pPr>
            <w:r>
              <w:t xml:space="preserve">Fornece relatório de evolução </w:t>
            </w:r>
            <w:r w:rsidR="00470A8F">
              <w:t>física</w:t>
            </w:r>
            <w:r>
              <w:t>.</w:t>
            </w:r>
          </w:p>
        </w:tc>
        <w:tc>
          <w:tcPr>
            <w:tcW w:w="2430" w:type="dxa"/>
          </w:tcPr>
          <w:p w:rsidR="001B44B5" w:rsidRDefault="00AA4852">
            <w:pPr>
              <w:pStyle w:val="Corpodetexto"/>
              <w:ind w:left="0"/>
            </w:pPr>
            <w:r>
              <w:rPr>
                <w:b/>
                <w:bCs/>
              </w:rPr>
              <w:t>E1</w:t>
            </w:r>
          </w:p>
        </w:tc>
      </w:tr>
    </w:tbl>
    <w:p w:rsidR="00317164" w:rsidRDefault="00317164">
      <w:pPr>
        <w:pStyle w:val="Corpodetexto"/>
      </w:pPr>
    </w:p>
    <w:p w:rsidR="00317164" w:rsidRDefault="00317164">
      <w:pPr>
        <w:pStyle w:val="Ttulo1"/>
      </w:pPr>
      <w:bookmarkStart w:id="32" w:name="_Toc436203408"/>
      <w:bookmarkStart w:id="33" w:name="_Toc452813602"/>
      <w:bookmarkStart w:id="34" w:name="_Toc512930919"/>
      <w:bookmarkStart w:id="35" w:name="_Toc20715765"/>
      <w:r>
        <w:t>Outros Requisitos do Produto</w:t>
      </w:r>
      <w:bookmarkEnd w:id="32"/>
      <w:bookmarkEnd w:id="33"/>
      <w:bookmarkEnd w:id="34"/>
      <w:bookmarkEnd w:id="35"/>
    </w:p>
    <w:p w:rsidR="00317164" w:rsidRDefault="00317164" w:rsidP="00470A8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Release Planejado</w:t>
            </w:r>
          </w:p>
        </w:tc>
      </w:tr>
      <w:tr w:rsidR="00E779FC" w:rsidRPr="00904545">
        <w:tc>
          <w:tcPr>
            <w:tcW w:w="3652" w:type="dxa"/>
          </w:tcPr>
          <w:p w:rsidR="00E779FC" w:rsidRDefault="00D6614A">
            <w:pPr>
              <w:pStyle w:val="Corpodetexto"/>
              <w:ind w:left="0"/>
            </w:pPr>
            <w:r>
              <w:t>Todo acesso a informação do sistema será controlado por perfil de usuário mediante autenticação.</w:t>
            </w:r>
          </w:p>
        </w:tc>
        <w:tc>
          <w:tcPr>
            <w:tcW w:w="1418" w:type="dxa"/>
          </w:tcPr>
          <w:p w:rsidR="00E779FC" w:rsidRPr="000B2D53" w:rsidRDefault="00470A8F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  <w:bCs/>
              </w:rPr>
              <w:t>Alta</w:t>
            </w:r>
          </w:p>
        </w:tc>
        <w:tc>
          <w:tcPr>
            <w:tcW w:w="2835" w:type="dxa"/>
          </w:tcPr>
          <w:p w:rsidR="00E779FC" w:rsidRDefault="00470A8F">
            <w:pPr>
              <w:pStyle w:val="Corpodetexto"/>
              <w:ind w:left="0"/>
            </w:pPr>
            <w:r>
              <w:t>T1</w:t>
            </w:r>
          </w:p>
        </w:tc>
      </w:tr>
      <w:tr w:rsidR="00D6614A">
        <w:tc>
          <w:tcPr>
            <w:tcW w:w="3652" w:type="dxa"/>
          </w:tcPr>
          <w:p w:rsidR="00D6614A" w:rsidRDefault="00D6614A" w:rsidP="002479F3">
            <w:pPr>
              <w:pStyle w:val="Corpodetexto"/>
              <w:ind w:left="0"/>
            </w:pPr>
            <w:r>
              <w:t xml:space="preserve">O sistema será desenvolvido na plataforma </w:t>
            </w:r>
            <w:r w:rsidR="002479F3">
              <w:t>Android</w:t>
            </w:r>
            <w:r w:rsidR="00A54DEC">
              <w:t>, com o uso da IDE Android Studio</w:t>
            </w:r>
            <w:r w:rsidR="009D212A">
              <w:t xml:space="preserve"> 1.3</w:t>
            </w:r>
            <w:bookmarkStart w:id="36" w:name="_GoBack"/>
            <w:bookmarkEnd w:id="36"/>
            <w:r w:rsidR="002479F3">
              <w:t>.</w:t>
            </w:r>
          </w:p>
        </w:tc>
        <w:tc>
          <w:tcPr>
            <w:tcW w:w="1418" w:type="dxa"/>
          </w:tcPr>
          <w:p w:rsidR="00D6614A" w:rsidRPr="000B2D53" w:rsidRDefault="00D6614A">
            <w:pPr>
              <w:pStyle w:val="Corpodetexto"/>
              <w:ind w:left="0"/>
              <w:rPr>
                <w:b/>
              </w:rPr>
            </w:pPr>
            <w:r w:rsidRPr="000B2D53">
              <w:rPr>
                <w:b/>
              </w:rPr>
              <w:t>Alto</w:t>
            </w:r>
          </w:p>
        </w:tc>
        <w:tc>
          <w:tcPr>
            <w:tcW w:w="2835" w:type="dxa"/>
          </w:tcPr>
          <w:p w:rsidR="00D6614A" w:rsidRDefault="00D6614A">
            <w:pPr>
              <w:pStyle w:val="Corpodetexto"/>
              <w:ind w:left="0"/>
            </w:pPr>
            <w:r>
              <w:t>T1</w:t>
            </w:r>
          </w:p>
        </w:tc>
      </w:tr>
      <w:tr w:rsidR="00607898">
        <w:tc>
          <w:tcPr>
            <w:tcW w:w="3652" w:type="dxa"/>
          </w:tcPr>
          <w:p w:rsidR="00607898" w:rsidRDefault="002479F3" w:rsidP="00A54DEC">
            <w:pPr>
              <w:pStyle w:val="Corpodetexto"/>
              <w:ind w:left="0"/>
            </w:pPr>
            <w:r>
              <w:t xml:space="preserve">O </w:t>
            </w:r>
            <w:r w:rsidR="00A54DEC">
              <w:t>usuário</w:t>
            </w:r>
            <w:r>
              <w:t xml:space="preserve"> deve </w:t>
            </w:r>
            <w:r w:rsidR="00CA0636">
              <w:t xml:space="preserve">concluir </w:t>
            </w:r>
            <w:r>
              <w:t xml:space="preserve">os cadastros em </w:t>
            </w:r>
            <w:r w:rsidR="00CA0636">
              <w:t>4</w:t>
            </w:r>
            <w:r w:rsidR="00372305">
              <w:t xml:space="preserve"> </w:t>
            </w:r>
            <w:r w:rsidR="00CA0636">
              <w:t>cliques</w:t>
            </w:r>
            <w:r w:rsidR="00372305">
              <w:t>.</w:t>
            </w:r>
          </w:p>
        </w:tc>
        <w:tc>
          <w:tcPr>
            <w:tcW w:w="1418" w:type="dxa"/>
          </w:tcPr>
          <w:p w:rsidR="00607898" w:rsidRPr="000B2D53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607898" w:rsidRDefault="00372305">
            <w:pPr>
              <w:pStyle w:val="Corpodetexto"/>
              <w:ind w:left="0"/>
            </w:pPr>
            <w:r>
              <w:t>T1</w:t>
            </w:r>
          </w:p>
        </w:tc>
      </w:tr>
      <w:tr w:rsidR="00CA0636">
        <w:tc>
          <w:tcPr>
            <w:tcW w:w="3652" w:type="dxa"/>
          </w:tcPr>
          <w:p w:rsidR="00CA0636" w:rsidRDefault="00CA0636" w:rsidP="00CA0636">
            <w:pPr>
              <w:pStyle w:val="Corpodetexto"/>
              <w:ind w:left="0"/>
            </w:pPr>
            <w:r>
              <w:t>As Consultas aos relatórios devem levar no máximo 4 segundos.</w:t>
            </w:r>
          </w:p>
        </w:tc>
        <w:tc>
          <w:tcPr>
            <w:tcW w:w="1418" w:type="dxa"/>
          </w:tcPr>
          <w:p w:rsidR="00CA0636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Alta</w:t>
            </w:r>
          </w:p>
        </w:tc>
        <w:tc>
          <w:tcPr>
            <w:tcW w:w="2835" w:type="dxa"/>
          </w:tcPr>
          <w:p w:rsidR="00CA0636" w:rsidRDefault="00CA0636">
            <w:pPr>
              <w:pStyle w:val="Corpodetexto"/>
              <w:ind w:left="0"/>
            </w:pPr>
            <w:r>
              <w:t>T1</w:t>
            </w:r>
          </w:p>
        </w:tc>
      </w:tr>
      <w:tr w:rsidR="00A47E26">
        <w:tc>
          <w:tcPr>
            <w:tcW w:w="3652" w:type="dxa"/>
          </w:tcPr>
          <w:p w:rsidR="00A47E26" w:rsidRDefault="00A47E26" w:rsidP="00372305">
            <w:pPr>
              <w:pStyle w:val="Corpodetexto"/>
              <w:ind w:left="0"/>
            </w:pPr>
            <w:r>
              <w:t>Backups do sistema serão realizados mensalmente.</w:t>
            </w:r>
          </w:p>
        </w:tc>
        <w:tc>
          <w:tcPr>
            <w:tcW w:w="1418" w:type="dxa"/>
          </w:tcPr>
          <w:p w:rsidR="00A47E26" w:rsidRDefault="00A47E2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A47E26" w:rsidRDefault="00A47E26">
            <w:pPr>
              <w:pStyle w:val="Corpodetexto"/>
              <w:ind w:left="0"/>
            </w:pPr>
            <w:r>
              <w:t>T1</w:t>
            </w:r>
          </w:p>
        </w:tc>
      </w:tr>
      <w:tr w:rsidR="00CA0636">
        <w:tc>
          <w:tcPr>
            <w:tcW w:w="3652" w:type="dxa"/>
          </w:tcPr>
          <w:p w:rsidR="00CA0636" w:rsidRDefault="00171237" w:rsidP="00171237">
            <w:pPr>
              <w:pStyle w:val="Corpodetexto"/>
              <w:ind w:left="0"/>
            </w:pPr>
            <w:r>
              <w:t>Garantia de func</w:t>
            </w:r>
            <w:r w:rsidR="00CA0636">
              <w:t>ionamento a partir da versão Jellybean 4.1</w:t>
            </w:r>
          </w:p>
        </w:tc>
        <w:tc>
          <w:tcPr>
            <w:tcW w:w="1418" w:type="dxa"/>
          </w:tcPr>
          <w:p w:rsidR="00CA0636" w:rsidRDefault="00CA0636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Médio</w:t>
            </w:r>
          </w:p>
        </w:tc>
        <w:tc>
          <w:tcPr>
            <w:tcW w:w="2835" w:type="dxa"/>
          </w:tcPr>
          <w:p w:rsidR="00CA0636" w:rsidRDefault="00CA0636">
            <w:pPr>
              <w:pStyle w:val="Corpodetexto"/>
              <w:ind w:left="0"/>
            </w:pPr>
            <w:r>
              <w:t>T1</w:t>
            </w:r>
          </w:p>
        </w:tc>
      </w:tr>
    </w:tbl>
    <w:p w:rsidR="00EC2B2B" w:rsidRDefault="00EC2B2B">
      <w:pPr>
        <w:pStyle w:val="Corpodetexto"/>
        <w:ind w:left="0"/>
      </w:pPr>
    </w:p>
    <w:sectPr w:rsidR="00EC2B2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654" w:rsidRDefault="00430654">
      <w:pPr>
        <w:spacing w:line="240" w:lineRule="auto"/>
      </w:pPr>
      <w:r>
        <w:separator/>
      </w:r>
    </w:p>
  </w:endnote>
  <w:endnote w:type="continuationSeparator" w:id="0">
    <w:p w:rsidR="00430654" w:rsidRDefault="00430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479F3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D212A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654" w:rsidRDefault="00430654">
      <w:pPr>
        <w:spacing w:line="240" w:lineRule="auto"/>
      </w:pPr>
      <w:r>
        <w:separator/>
      </w:r>
    </w:p>
  </w:footnote>
  <w:footnote w:type="continuationSeparator" w:id="0">
    <w:p w:rsidR="00430654" w:rsidRDefault="004306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FC71D4" w:rsidP="00EC2B2B">
          <w:r>
            <w:t>Acadsystem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r>
            <w:t>Visão do Sistema</w:t>
          </w:r>
        </w:p>
      </w:tc>
      <w:tc>
        <w:tcPr>
          <w:tcW w:w="3179" w:type="dxa"/>
        </w:tcPr>
        <w:p w:rsidR="00317164" w:rsidRDefault="00FC71D4" w:rsidP="00FC71D4">
          <w:r>
            <w:t xml:space="preserve">  Data:  &lt;12/09/2015</w:t>
          </w:r>
          <w:r w:rsidR="00317164">
            <w:t>&gt;</w:t>
          </w:r>
        </w:p>
      </w:tc>
    </w:tr>
  </w:tbl>
  <w:p w:rsidR="00317164" w:rsidRDefault="003171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2F039E"/>
    <w:multiLevelType w:val="multilevel"/>
    <w:tmpl w:val="DC88D04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5D277F"/>
    <w:multiLevelType w:val="hybridMultilevel"/>
    <w:tmpl w:val="E2CA0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6"/>
  </w:num>
  <w:num w:numId="30">
    <w:abstractNumId w:val="12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4"/>
    <w:rsid w:val="0004225E"/>
    <w:rsid w:val="00072661"/>
    <w:rsid w:val="00090B4C"/>
    <w:rsid w:val="000B2D53"/>
    <w:rsid w:val="000C3494"/>
    <w:rsid w:val="00102D2B"/>
    <w:rsid w:val="00132ACC"/>
    <w:rsid w:val="00171237"/>
    <w:rsid w:val="001B44B5"/>
    <w:rsid w:val="001C1BCA"/>
    <w:rsid w:val="0022435F"/>
    <w:rsid w:val="00245633"/>
    <w:rsid w:val="002479F3"/>
    <w:rsid w:val="002B68CA"/>
    <w:rsid w:val="00317164"/>
    <w:rsid w:val="00340422"/>
    <w:rsid w:val="00372305"/>
    <w:rsid w:val="0039039A"/>
    <w:rsid w:val="0040382D"/>
    <w:rsid w:val="00406B51"/>
    <w:rsid w:val="0042293A"/>
    <w:rsid w:val="00430654"/>
    <w:rsid w:val="004579C7"/>
    <w:rsid w:val="00470A8F"/>
    <w:rsid w:val="004A7532"/>
    <w:rsid w:val="005107D2"/>
    <w:rsid w:val="005243F9"/>
    <w:rsid w:val="0055315C"/>
    <w:rsid w:val="00607898"/>
    <w:rsid w:val="006B7B5B"/>
    <w:rsid w:val="007D3D97"/>
    <w:rsid w:val="007E350E"/>
    <w:rsid w:val="008765F4"/>
    <w:rsid w:val="008B06E1"/>
    <w:rsid w:val="00904545"/>
    <w:rsid w:val="009958A3"/>
    <w:rsid w:val="009D212A"/>
    <w:rsid w:val="00A2413F"/>
    <w:rsid w:val="00A47E26"/>
    <w:rsid w:val="00A54DEC"/>
    <w:rsid w:val="00A6647A"/>
    <w:rsid w:val="00AA4852"/>
    <w:rsid w:val="00AE0933"/>
    <w:rsid w:val="00B47422"/>
    <w:rsid w:val="00B47DE6"/>
    <w:rsid w:val="00BA6428"/>
    <w:rsid w:val="00BD7734"/>
    <w:rsid w:val="00C24685"/>
    <w:rsid w:val="00C32246"/>
    <w:rsid w:val="00C92752"/>
    <w:rsid w:val="00CA0636"/>
    <w:rsid w:val="00CF6868"/>
    <w:rsid w:val="00D10CC1"/>
    <w:rsid w:val="00D27CB0"/>
    <w:rsid w:val="00D60333"/>
    <w:rsid w:val="00D6614A"/>
    <w:rsid w:val="00D776AD"/>
    <w:rsid w:val="00DE1D49"/>
    <w:rsid w:val="00E11B5F"/>
    <w:rsid w:val="00E4417B"/>
    <w:rsid w:val="00E46147"/>
    <w:rsid w:val="00E779FC"/>
    <w:rsid w:val="00EC2B2B"/>
    <w:rsid w:val="00F26B17"/>
    <w:rsid w:val="00F34F6B"/>
    <w:rsid w:val="00F67E8A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5FD02-6A43-4D46-8C11-33ACCA81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70A8F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D10CC1"/>
  </w:style>
  <w:style w:type="character" w:styleId="HiperlinkVisitado">
    <w:name w:val="FollowedHyperlink"/>
    <w:basedOn w:val="Fontepargpadro"/>
    <w:uiPriority w:val="99"/>
    <w:semiHidden/>
    <w:unhideWhenUsed/>
    <w:rsid w:val="00340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temasca.com/?gclid=CIGtjcPZlcgCFVQJkQodAPkA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41AE7-3EB4-49BE-82FD-E2C76D81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234</TotalTime>
  <Pages>3</Pages>
  <Words>590</Words>
  <Characters>3189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YGOR SILVA</dc:creator>
  <cp:keywords/>
  <cp:lastModifiedBy>ygorjohassonsilva</cp:lastModifiedBy>
  <cp:revision>75</cp:revision>
  <cp:lastPrinted>2001-03-15T17:26:00Z</cp:lastPrinted>
  <dcterms:created xsi:type="dcterms:W3CDTF">2015-09-12T19:23:00Z</dcterms:created>
  <dcterms:modified xsi:type="dcterms:W3CDTF">2015-10-11T16:19:00Z</dcterms:modified>
</cp:coreProperties>
</file>