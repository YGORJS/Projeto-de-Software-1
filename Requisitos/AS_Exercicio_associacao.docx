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024A72">
        <w:rPr>
          <w:lang w:val="pt-BR"/>
        </w:rPr>
        <w:br/>
        <w:t>Caso de Uso: Associar Clientes a Exercícios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 xml:space="preserve">de </w:t>
      </w:r>
      <w:r w:rsidR="00024A72">
        <w:rPr>
          <w:lang w:val="pt-BR"/>
        </w:rPr>
        <w:t>Associar Clientes a 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D714C8">
        <w:rPr>
          <w:lang w:val="pt-BR"/>
        </w:rPr>
        <w:t xml:space="preserve"> </w:t>
      </w:r>
      <w:r w:rsidR="00854777">
        <w:rPr>
          <w:lang w:val="pt-BR"/>
        </w:rPr>
        <w:t>seleciona</w:t>
      </w:r>
      <w:r w:rsidR="00473F2E">
        <w:rPr>
          <w:lang w:val="pt-BR"/>
        </w:rPr>
        <w:t xml:space="preserve"> a opção de</w:t>
      </w:r>
      <w:r w:rsidR="00473F2E" w:rsidRPr="00473F2E">
        <w:rPr>
          <w:lang w:val="pt-BR"/>
        </w:rPr>
        <w:t xml:space="preserve"> </w:t>
      </w:r>
      <w:r w:rsidR="00A04848">
        <w:rPr>
          <w:lang w:val="pt-BR"/>
        </w:rPr>
        <w:t>Associar</w:t>
      </w:r>
      <w:r w:rsidR="00B037AC">
        <w:rPr>
          <w:lang w:val="pt-BR"/>
        </w:rPr>
        <w:t xml:space="preserve">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BE71E8">
        <w:rPr>
          <w:lang w:val="pt-BR"/>
        </w:rPr>
        <w:t xml:space="preserve">, </w:t>
      </w:r>
      <w:r w:rsidR="004D072E">
        <w:rPr>
          <w:lang w:val="pt-BR"/>
        </w:rPr>
        <w:t xml:space="preserve">um formulário referente a associação, </w:t>
      </w:r>
      <w:r w:rsidR="00B14BC4">
        <w:rPr>
          <w:lang w:val="pt-BR"/>
        </w:rPr>
        <w:t>três</w:t>
      </w:r>
      <w:r w:rsidR="004D072E">
        <w:rPr>
          <w:lang w:val="pt-BR"/>
        </w:rPr>
        <w:t xml:space="preserve"> campos serão disponibilizados, para que o usuario ADM selecione o </w:t>
      </w:r>
      <w:r w:rsidR="00B14BC4">
        <w:rPr>
          <w:lang w:val="pt-BR"/>
        </w:rPr>
        <w:t>cliente,</w:t>
      </w:r>
      <w:r w:rsidR="004D072E">
        <w:rPr>
          <w:lang w:val="pt-BR"/>
        </w:rPr>
        <w:t xml:space="preserve"> exercício</w:t>
      </w:r>
      <w:r w:rsidR="00B14BC4">
        <w:rPr>
          <w:lang w:val="pt-BR"/>
        </w:rPr>
        <w:t xml:space="preserve"> e o equipamento</w:t>
      </w:r>
      <w:r>
        <w:rPr>
          <w:lang w:val="pt-BR"/>
        </w:rPr>
        <w:t>.</w:t>
      </w:r>
    </w:p>
    <w:p w:rsidR="00F009DD" w:rsidRDefault="00F009DD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busca os clientes cadastrados, para disponibiliza-los no campo cliente.</w:t>
      </w:r>
    </w:p>
    <w:p w:rsidR="000971FF" w:rsidRDefault="000971FF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Cliente dado obrigatório.</w:t>
      </w:r>
    </w:p>
    <w:p w:rsidR="00F009DD" w:rsidRDefault="00F009DD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busca os exercícios cadastrados, para disponibiliza-los no campo exercício.</w:t>
      </w:r>
    </w:p>
    <w:p w:rsidR="000971FF" w:rsidRDefault="000971FF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Exercício dado obrigatório.</w:t>
      </w:r>
    </w:p>
    <w:p w:rsidR="00F009DD" w:rsidRDefault="00F009DD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busca os equipamentos cadastrados, para disponibiliza-los no campo equipamento.</w:t>
      </w:r>
    </w:p>
    <w:p w:rsidR="000971FF" w:rsidRPr="001948A8" w:rsidRDefault="000971FF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Equipamento dado obrigatório.</w:t>
      </w:r>
      <w:bookmarkStart w:id="0" w:name="_GoBack"/>
      <w:bookmarkEnd w:id="0"/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4D072E">
        <w:rPr>
          <w:lang w:val="pt-BR"/>
        </w:rPr>
        <w:t>associação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</w:t>
      </w:r>
      <w:r w:rsidR="00BE71E8">
        <w:rPr>
          <w:lang w:val="pt-BR"/>
        </w:rPr>
        <w:t xml:space="preserve">no </w:t>
      </w:r>
      <w:r w:rsidR="00A04848">
        <w:rPr>
          <w:lang w:val="pt-BR"/>
        </w:rPr>
        <w:t xml:space="preserve">botão </w:t>
      </w:r>
      <w:r w:rsidR="002A5752">
        <w:rPr>
          <w:lang w:val="pt-BR"/>
        </w:rPr>
        <w:t>cadastrar</w:t>
      </w:r>
      <w:r w:rsidR="00BE71E8">
        <w:rPr>
          <w:lang w:val="pt-BR"/>
        </w:rPr>
        <w:t xml:space="preserve"> localizado </w:t>
      </w:r>
      <w:r w:rsidR="00A04848">
        <w:rPr>
          <w:lang w:val="pt-BR"/>
        </w:rPr>
        <w:t>na parte inferior da tela</w:t>
      </w:r>
      <w:r>
        <w:rPr>
          <w:lang w:val="pt-BR"/>
        </w:rPr>
        <w:t>.</w:t>
      </w:r>
    </w:p>
    <w:p w:rsid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</w:t>
      </w:r>
      <w:r w:rsidR="00304EDB">
        <w:rPr>
          <w:lang w:val="pt-BR"/>
        </w:rPr>
        <w:t>associação</w:t>
      </w:r>
      <w:r>
        <w:rPr>
          <w:lang w:val="pt-BR"/>
        </w:rPr>
        <w:t>.</w:t>
      </w:r>
    </w:p>
    <w:p w:rsidR="00F009DD" w:rsidRPr="000902B6" w:rsidRDefault="00F009DD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Acadsystem exibe uma mensagem de confirmação no Toast do dispositivo.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Default="00245EDB" w:rsidP="00BE71E8">
      <w:pPr>
        <w:pStyle w:val="Ttulo2"/>
        <w:rPr>
          <w:lang w:val="pt-BR"/>
        </w:rPr>
      </w:pPr>
      <w:r>
        <w:rPr>
          <w:lang w:val="pt-BR"/>
        </w:rPr>
        <w:t>[FA1]</w:t>
      </w:r>
    </w:p>
    <w:p w:rsidR="00BE71E8" w:rsidRPr="001948A8" w:rsidRDefault="00BE71E8" w:rsidP="00BE71E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ADM pode selecionar uma associação de usuário e exercício para </w:t>
      </w:r>
      <w:r w:rsidR="001A3355">
        <w:rPr>
          <w:lang w:val="pt-BR"/>
        </w:rPr>
        <w:t>alterar seus dados</w:t>
      </w:r>
      <w:r>
        <w:rPr>
          <w:lang w:val="pt-BR"/>
        </w:rPr>
        <w:t xml:space="preserve">, </w:t>
      </w:r>
      <w:r w:rsidR="00A04848">
        <w:rPr>
          <w:lang w:val="pt-BR"/>
        </w:rPr>
        <w:t xml:space="preserve">após </w:t>
      </w:r>
      <w:r w:rsidR="001A3355">
        <w:rPr>
          <w:lang w:val="pt-BR"/>
        </w:rPr>
        <w:t>escolher a opção de editar associação</w:t>
      </w:r>
      <w:r>
        <w:rPr>
          <w:lang w:val="pt-BR"/>
        </w:rPr>
        <w:t>:</w:t>
      </w:r>
    </w:p>
    <w:p w:rsidR="00BE71E8" w:rsidRPr="00BE71E8" w:rsidRDefault="00BE71E8" w:rsidP="00BE71E8">
      <w:pPr>
        <w:ind w:left="720"/>
        <w:rPr>
          <w:lang w:val="pt-BR"/>
        </w:rPr>
      </w:pPr>
    </w:p>
    <w:p w:rsidR="00BE71E8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as associações cadastradas</w:t>
      </w:r>
      <w:r w:rsidR="00BE71E8">
        <w:rPr>
          <w:lang w:val="pt-BR"/>
        </w:rPr>
        <w:t>.</w:t>
      </w:r>
    </w:p>
    <w:p w:rsidR="001A3355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1A3355" w:rsidRDefault="001A3355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da associação selecionada.</w:t>
      </w:r>
    </w:p>
    <w:p w:rsidR="00BE71E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Usuário ADM faz as alterações que desejar e clica no </w:t>
      </w:r>
      <w:r w:rsidR="00B7745A">
        <w:rPr>
          <w:lang w:val="pt-BR"/>
        </w:rPr>
        <w:t>botão de atualizar localizado na parte inferior da tela</w:t>
      </w:r>
      <w:r>
        <w:rPr>
          <w:lang w:val="pt-BR"/>
        </w:rPr>
        <w:t>.</w:t>
      </w:r>
    </w:p>
    <w:p w:rsidR="00F009DD" w:rsidRDefault="00F009DD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Acadsystem persiste as alterações</w:t>
      </w:r>
      <w:r w:rsidR="007E4C25">
        <w:rPr>
          <w:lang w:val="pt-BR"/>
        </w:rPr>
        <w:t>.</w:t>
      </w:r>
    </w:p>
    <w:p w:rsidR="00F009DD" w:rsidRDefault="00F009DD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 de confirmação no Toast do dispositivo.</w:t>
      </w:r>
    </w:p>
    <w:p w:rsidR="00BE71E8" w:rsidRPr="001948A8" w:rsidRDefault="00BE71E8" w:rsidP="00BE71E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lastRenderedPageBreak/>
        <w:t>O caso de uso volta para o passo 4 do fluxo principal.</w:t>
      </w:r>
    </w:p>
    <w:p w:rsidR="00245EDB" w:rsidRPr="001948A8" w:rsidRDefault="00245EDB" w:rsidP="00BE71E8">
      <w:pPr>
        <w:pStyle w:val="Corpodetexto"/>
        <w:ind w:left="1440"/>
        <w:jc w:val="both"/>
        <w:rPr>
          <w:lang w:val="pt-BR"/>
        </w:rPr>
      </w:pP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B037AC" w:rsidRPr="001948A8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B037AC" w:rsidRDefault="00B037AC" w:rsidP="00B037A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B037AC" w:rsidRPr="006059DD" w:rsidRDefault="00B037AC" w:rsidP="00B037A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BE71E8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 do Fluxo Principal</w:t>
      </w:r>
    </w:p>
    <w:p w:rsidR="00BE71E8" w:rsidRPr="00992B93" w:rsidRDefault="00BE71E8" w:rsidP="00BE71E8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Todos os passos do Fluxo Alternativo 1.</w:t>
      </w:r>
    </w:p>
    <w:p w:rsidR="00B037AC" w:rsidRDefault="00B037AC" w:rsidP="00BE71E8">
      <w:pPr>
        <w:pStyle w:val="Corpodetexto"/>
        <w:ind w:left="1440"/>
        <w:jc w:val="both"/>
        <w:rPr>
          <w:lang w:val="pt-BR"/>
        </w:rPr>
      </w:pPr>
    </w:p>
    <w:p w:rsidR="00BE71E8" w:rsidRPr="00992B93" w:rsidRDefault="00BE71E8" w:rsidP="00BE71E8">
      <w:pPr>
        <w:pStyle w:val="Corpodetexto"/>
        <w:ind w:left="1440"/>
        <w:jc w:val="both"/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C321AB" w:rsidP="009B7AAA">
      <w:pPr>
        <w:pStyle w:val="Ttulo2"/>
        <w:jc w:val="both"/>
        <w:rPr>
          <w:lang w:val="pt-BR"/>
        </w:rPr>
      </w:pPr>
      <w:r>
        <w:rPr>
          <w:lang w:val="pt-BR"/>
        </w:rPr>
        <w:t>Associação de clientes a exercícios</w:t>
      </w:r>
    </w:p>
    <w:p w:rsidR="006059DD" w:rsidRDefault="006059DD" w:rsidP="002F11DC">
      <w:pPr>
        <w:ind w:firstLine="720"/>
        <w:jc w:val="both"/>
        <w:rPr>
          <w:sz w:val="20"/>
          <w:szCs w:val="20"/>
          <w:lang w:val="pt-BR"/>
        </w:rPr>
      </w:pPr>
      <w:r w:rsidRPr="00840141">
        <w:rPr>
          <w:sz w:val="20"/>
          <w:szCs w:val="20"/>
          <w:lang w:val="pt-BR"/>
        </w:rPr>
        <w:t>Ao final d</w:t>
      </w:r>
      <w:r w:rsidR="004B4BC6" w:rsidRPr="00840141">
        <w:rPr>
          <w:sz w:val="20"/>
          <w:szCs w:val="20"/>
          <w:lang w:val="pt-BR"/>
        </w:rPr>
        <w:t xml:space="preserve">a execução deste caso de uso, </w:t>
      </w:r>
      <w:r w:rsidR="00112DC5" w:rsidRPr="00840141">
        <w:rPr>
          <w:sz w:val="20"/>
          <w:szCs w:val="20"/>
          <w:lang w:val="pt-BR"/>
        </w:rPr>
        <w:t xml:space="preserve">a </w:t>
      </w:r>
      <w:r w:rsidR="00B34545">
        <w:rPr>
          <w:sz w:val="20"/>
          <w:szCs w:val="20"/>
          <w:lang w:val="pt-BR"/>
        </w:rPr>
        <w:t>associação</w:t>
      </w:r>
      <w:r w:rsidR="00C321AB" w:rsidRPr="00840141">
        <w:rPr>
          <w:sz w:val="20"/>
          <w:szCs w:val="20"/>
          <w:lang w:val="pt-BR"/>
        </w:rPr>
        <w:t xml:space="preserve"> é</w:t>
      </w:r>
      <w:r w:rsidR="00245EDB" w:rsidRPr="00840141">
        <w:rPr>
          <w:sz w:val="20"/>
          <w:szCs w:val="20"/>
          <w:lang w:val="pt-BR"/>
        </w:rPr>
        <w:t xml:space="preserve"> realizada</w:t>
      </w:r>
      <w:r w:rsidR="00112DC5" w:rsidRPr="00840141">
        <w:rPr>
          <w:sz w:val="20"/>
          <w:szCs w:val="20"/>
          <w:lang w:val="pt-BR"/>
        </w:rPr>
        <w:t xml:space="preserve"> com sucesso n</w:t>
      </w:r>
      <w:r w:rsidRPr="00840141">
        <w:rPr>
          <w:sz w:val="20"/>
          <w:szCs w:val="20"/>
          <w:lang w:val="pt-BR"/>
        </w:rPr>
        <w:t xml:space="preserve">o </w:t>
      </w:r>
      <w:r w:rsidR="009C18D8" w:rsidRPr="00840141">
        <w:rPr>
          <w:sz w:val="20"/>
          <w:szCs w:val="20"/>
          <w:lang w:val="pt-BR"/>
        </w:rPr>
        <w:t>Acadsystem</w:t>
      </w:r>
      <w:r w:rsidR="00332B45" w:rsidRPr="00840141">
        <w:rPr>
          <w:sz w:val="20"/>
          <w:szCs w:val="20"/>
          <w:lang w:val="pt-BR"/>
        </w:rPr>
        <w:t>.</w:t>
      </w: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BF373E" w:rsidRPr="00840141" w:rsidRDefault="00BF373E" w:rsidP="002F11DC">
      <w:pPr>
        <w:ind w:firstLine="720"/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Default="0032660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838700" cy="3009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cad as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7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01" w:rsidRDefault="00326601">
      <w:pPr>
        <w:rPr>
          <w:lang w:val="pt-BR"/>
        </w:rPr>
      </w:pPr>
    </w:p>
    <w:p w:rsidR="00326601" w:rsidRDefault="00326601">
      <w:pPr>
        <w:rPr>
          <w:lang w:val="pt-BR"/>
        </w:rPr>
      </w:pPr>
    </w:p>
    <w:p w:rsidR="00326601" w:rsidRDefault="00326601">
      <w:pPr>
        <w:rPr>
          <w:lang w:val="pt-BR"/>
        </w:rPr>
      </w:pPr>
    </w:p>
    <w:p w:rsidR="00326601" w:rsidRPr="001948A8" w:rsidRDefault="00326601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972479" cy="329611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atlz associac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601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967" w:rsidRDefault="001C5967">
      <w:r>
        <w:separator/>
      </w:r>
    </w:p>
  </w:endnote>
  <w:endnote w:type="continuationSeparator" w:id="0">
    <w:p w:rsidR="001C5967" w:rsidRDefault="001C5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971FF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971FF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967" w:rsidRDefault="001C5967">
      <w:r>
        <w:separator/>
      </w:r>
    </w:p>
  </w:footnote>
  <w:footnote w:type="continuationSeparator" w:id="0">
    <w:p w:rsidR="001C5967" w:rsidRDefault="001C59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024A72">
            <w:rPr>
              <w:sz w:val="20"/>
              <w:lang w:val="pt-BR"/>
            </w:rPr>
            <w:t>Associar Clientes a Exercícios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24A72"/>
    <w:rsid w:val="00062A4D"/>
    <w:rsid w:val="00072153"/>
    <w:rsid w:val="000902B6"/>
    <w:rsid w:val="000971FF"/>
    <w:rsid w:val="00103AAD"/>
    <w:rsid w:val="00112DC5"/>
    <w:rsid w:val="0013754A"/>
    <w:rsid w:val="00186FEB"/>
    <w:rsid w:val="001948A8"/>
    <w:rsid w:val="001A3355"/>
    <w:rsid w:val="001C214A"/>
    <w:rsid w:val="001C5967"/>
    <w:rsid w:val="00245EDB"/>
    <w:rsid w:val="00251EAB"/>
    <w:rsid w:val="002637C7"/>
    <w:rsid w:val="00273913"/>
    <w:rsid w:val="00285ED7"/>
    <w:rsid w:val="002A5752"/>
    <w:rsid w:val="002F11DC"/>
    <w:rsid w:val="00304EDB"/>
    <w:rsid w:val="00326601"/>
    <w:rsid w:val="00332B45"/>
    <w:rsid w:val="00353488"/>
    <w:rsid w:val="003913AB"/>
    <w:rsid w:val="003C6BB0"/>
    <w:rsid w:val="00407E36"/>
    <w:rsid w:val="00443747"/>
    <w:rsid w:val="00473F2E"/>
    <w:rsid w:val="004950BB"/>
    <w:rsid w:val="004A70EB"/>
    <w:rsid w:val="004B4BC6"/>
    <w:rsid w:val="004D072E"/>
    <w:rsid w:val="004E015A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D72DA"/>
    <w:rsid w:val="006E2EA9"/>
    <w:rsid w:val="0071212E"/>
    <w:rsid w:val="007148CD"/>
    <w:rsid w:val="00736FAB"/>
    <w:rsid w:val="007459BB"/>
    <w:rsid w:val="00752B63"/>
    <w:rsid w:val="00780844"/>
    <w:rsid w:val="007921BB"/>
    <w:rsid w:val="007E4C25"/>
    <w:rsid w:val="008002F3"/>
    <w:rsid w:val="00831C13"/>
    <w:rsid w:val="00840141"/>
    <w:rsid w:val="008453CF"/>
    <w:rsid w:val="00850AA7"/>
    <w:rsid w:val="00854777"/>
    <w:rsid w:val="00862FD1"/>
    <w:rsid w:val="00871794"/>
    <w:rsid w:val="008E299B"/>
    <w:rsid w:val="00926D3D"/>
    <w:rsid w:val="00931CE8"/>
    <w:rsid w:val="00933AB4"/>
    <w:rsid w:val="0094629F"/>
    <w:rsid w:val="0098752D"/>
    <w:rsid w:val="009B7AAA"/>
    <w:rsid w:val="009C18D8"/>
    <w:rsid w:val="009F1070"/>
    <w:rsid w:val="00A04848"/>
    <w:rsid w:val="00A9703D"/>
    <w:rsid w:val="00AB6419"/>
    <w:rsid w:val="00AD4416"/>
    <w:rsid w:val="00B0021A"/>
    <w:rsid w:val="00B037AC"/>
    <w:rsid w:val="00B0739B"/>
    <w:rsid w:val="00B1012C"/>
    <w:rsid w:val="00B14BC4"/>
    <w:rsid w:val="00B34545"/>
    <w:rsid w:val="00B475A6"/>
    <w:rsid w:val="00B549A0"/>
    <w:rsid w:val="00B7745A"/>
    <w:rsid w:val="00B9279E"/>
    <w:rsid w:val="00BB0C33"/>
    <w:rsid w:val="00BB4278"/>
    <w:rsid w:val="00BB51BF"/>
    <w:rsid w:val="00BD43F2"/>
    <w:rsid w:val="00BE182A"/>
    <w:rsid w:val="00BE71E8"/>
    <w:rsid w:val="00BF14E7"/>
    <w:rsid w:val="00BF373E"/>
    <w:rsid w:val="00C2658C"/>
    <w:rsid w:val="00C321AB"/>
    <w:rsid w:val="00C96706"/>
    <w:rsid w:val="00CD47CC"/>
    <w:rsid w:val="00CF6324"/>
    <w:rsid w:val="00D123A3"/>
    <w:rsid w:val="00D714C8"/>
    <w:rsid w:val="00DA17C2"/>
    <w:rsid w:val="00DA1EBD"/>
    <w:rsid w:val="00E412A5"/>
    <w:rsid w:val="00E41B66"/>
    <w:rsid w:val="00E45EB5"/>
    <w:rsid w:val="00EC41C5"/>
    <w:rsid w:val="00ED33D2"/>
    <w:rsid w:val="00EE4A09"/>
    <w:rsid w:val="00F009DD"/>
    <w:rsid w:val="00F04428"/>
    <w:rsid w:val="00F92E7F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C2F5D-F50A-476B-A459-EF95EA93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109</TotalTime>
  <Pages>3</Pages>
  <Words>326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46</cp:revision>
  <cp:lastPrinted>2015-04-08T03:49:00Z</cp:lastPrinted>
  <dcterms:created xsi:type="dcterms:W3CDTF">2015-09-27T12:40:00Z</dcterms:created>
  <dcterms:modified xsi:type="dcterms:W3CDTF">2015-11-29T21:08:00Z</dcterms:modified>
</cp:coreProperties>
</file>