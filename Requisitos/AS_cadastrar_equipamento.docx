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B1012C">
        <w:rPr>
          <w:lang w:val="pt-BR"/>
        </w:rPr>
        <w:t>Cadastrar Equipamento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A9703D">
        <w:rPr>
          <w:lang w:val="pt-BR"/>
        </w:rPr>
        <w:t xml:space="preserve">em a finalidade de cadastrar </w:t>
      </w:r>
      <w:r w:rsidR="00B1012C">
        <w:rPr>
          <w:lang w:val="pt-BR"/>
        </w:rPr>
        <w:t>equipamentos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1012C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Equipamento </w:t>
      </w:r>
      <w:r w:rsidR="00B549A0">
        <w:rPr>
          <w:lang w:val="pt-BR"/>
        </w:rPr>
        <w:t>não cadastrado</w:t>
      </w:r>
      <w:r w:rsidR="004B4BC6">
        <w:rPr>
          <w:lang w:val="pt-BR"/>
        </w:rPr>
        <w:t>.</w:t>
      </w:r>
    </w:p>
    <w:p w:rsidR="00285ED7" w:rsidRPr="001948A8" w:rsidRDefault="00285ED7" w:rsidP="007D54FF">
      <w:pPr>
        <w:pStyle w:val="Ttulo1"/>
        <w:rPr>
          <w:lang w:val="pt-BR"/>
        </w:rPr>
      </w:pPr>
      <w:r w:rsidRPr="001948A8">
        <w:rPr>
          <w:lang w:val="pt-BR"/>
        </w:rPr>
        <w:t>Fluxo Principal</w:t>
      </w:r>
      <w:bookmarkStart w:id="0" w:name="_GoBack"/>
      <w:bookmarkEnd w:id="0"/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1948A8">
        <w:rPr>
          <w:lang w:val="pt-BR"/>
        </w:rPr>
        <w:t xml:space="preserve">abre a opção de </w:t>
      </w:r>
      <w:r w:rsidR="00205F83">
        <w:rPr>
          <w:lang w:val="pt-BR"/>
        </w:rPr>
        <w:t xml:space="preserve">cadastrar </w:t>
      </w:r>
      <w:r w:rsidR="00B1012C">
        <w:rPr>
          <w:lang w:val="pt-BR"/>
        </w:rPr>
        <w:t>equipamento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285ED7" w:rsidRPr="001948A8" w:rsidRDefault="0065235A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uma nova janela, </w:t>
      </w:r>
      <w:r w:rsidR="00205F83">
        <w:rPr>
          <w:lang w:val="pt-BR"/>
        </w:rPr>
        <w:t>com um fo</w:t>
      </w:r>
      <w:r>
        <w:rPr>
          <w:lang w:val="pt-BR"/>
        </w:rPr>
        <w:t>rmulário referente ao cadastramento</w:t>
      </w:r>
      <w:r w:rsidR="001948A8">
        <w:rPr>
          <w:lang w:val="pt-BR"/>
        </w:rPr>
        <w:t>.</w:t>
      </w:r>
    </w:p>
    <w:p w:rsidR="0065235A" w:rsidRPr="00EA7D98" w:rsidRDefault="0065235A" w:rsidP="0065235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Usuário ADM. preenche o formulário com as informações do equipamento e clica no </w:t>
      </w:r>
      <w:r w:rsidR="00205F83">
        <w:rPr>
          <w:lang w:val="pt-BR"/>
        </w:rPr>
        <w:t>botão incluir localizado na parte inferior da tela</w:t>
      </w:r>
      <w:r>
        <w:rPr>
          <w:lang w:val="pt-BR"/>
        </w:rPr>
        <w:t>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B1012C">
        <w:rPr>
          <w:lang w:val="pt-BR"/>
        </w:rPr>
        <w:t>equipamento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65235A" w:rsidRPr="001948A8" w:rsidRDefault="0065235A" w:rsidP="0065235A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Usuário ADM. pode selecionar um </w:t>
      </w:r>
      <w:r w:rsidR="007D54FF">
        <w:rPr>
          <w:lang w:val="pt-BR"/>
        </w:rPr>
        <w:t>equipamento</w:t>
      </w:r>
      <w:r>
        <w:rPr>
          <w:lang w:val="pt-BR"/>
        </w:rPr>
        <w:t xml:space="preserve"> do sistema para </w:t>
      </w:r>
      <w:r w:rsidR="00205F83">
        <w:rPr>
          <w:lang w:val="pt-BR"/>
        </w:rPr>
        <w:t>alterar seus dados</w:t>
      </w:r>
      <w:r>
        <w:rPr>
          <w:lang w:val="pt-BR"/>
        </w:rPr>
        <w:t xml:space="preserve">, </w:t>
      </w:r>
      <w:r w:rsidR="00205F83">
        <w:rPr>
          <w:lang w:val="pt-BR"/>
        </w:rPr>
        <w:t>após escolher a opção de editar equipamento</w:t>
      </w:r>
      <w:r>
        <w:rPr>
          <w:lang w:val="pt-BR"/>
        </w:rPr>
        <w:t>:</w:t>
      </w:r>
    </w:p>
    <w:p w:rsidR="00850AA7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disponibilizará os equipamentos cadastrados</w:t>
      </w:r>
      <w:r w:rsidR="00850AA7">
        <w:rPr>
          <w:lang w:val="pt-BR"/>
        </w:rPr>
        <w:t>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Usuário ADM clica no registro a ser atualizado.</w:t>
      </w:r>
    </w:p>
    <w:p w:rsidR="00205F83" w:rsidRDefault="00205F83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formulário com as informações do equipamento selecionado.</w:t>
      </w:r>
    </w:p>
    <w:p w:rsidR="0065235A" w:rsidRPr="00EA7D98" w:rsidRDefault="0065235A" w:rsidP="0065235A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Usuário ADM faz as alterações que desejar e clica </w:t>
      </w:r>
      <w:r w:rsidR="00205F83">
        <w:rPr>
          <w:lang w:val="pt-BR"/>
        </w:rPr>
        <w:t>no botão atualizar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4629F" w:rsidP="009B7AAA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7D54FF">
        <w:rPr>
          <w:lang w:val="pt-BR"/>
        </w:rPr>
        <w:t>equipamento</w:t>
      </w:r>
    </w:p>
    <w:p w:rsidR="006059DD" w:rsidRDefault="006059DD" w:rsidP="009B7AAA">
      <w:pPr>
        <w:jc w:val="both"/>
        <w:rPr>
          <w:lang w:val="pt-BR"/>
        </w:rPr>
      </w:pPr>
      <w:r w:rsidRPr="00FF204A">
        <w:rPr>
          <w:sz w:val="20"/>
          <w:szCs w:val="20"/>
          <w:lang w:val="pt-BR"/>
        </w:rPr>
        <w:t>Ao final d</w:t>
      </w:r>
      <w:r w:rsidR="004B4BC6" w:rsidRPr="00FF204A">
        <w:rPr>
          <w:sz w:val="20"/>
          <w:szCs w:val="20"/>
          <w:lang w:val="pt-BR"/>
        </w:rPr>
        <w:t xml:space="preserve">a execução deste caso de uso, </w:t>
      </w:r>
      <w:r w:rsidR="0094629F" w:rsidRPr="00FF204A">
        <w:rPr>
          <w:sz w:val="20"/>
          <w:szCs w:val="20"/>
          <w:lang w:val="pt-BR"/>
        </w:rPr>
        <w:t xml:space="preserve">o </w:t>
      </w:r>
      <w:r w:rsidR="00B1012C" w:rsidRPr="00FF204A">
        <w:rPr>
          <w:sz w:val="20"/>
          <w:szCs w:val="20"/>
          <w:lang w:val="pt-BR"/>
        </w:rPr>
        <w:t xml:space="preserve">equipamento </w:t>
      </w:r>
      <w:r w:rsidR="000902B6" w:rsidRPr="00FF204A">
        <w:rPr>
          <w:sz w:val="20"/>
          <w:szCs w:val="20"/>
          <w:lang w:val="pt-BR"/>
        </w:rPr>
        <w:t xml:space="preserve">será </w:t>
      </w:r>
      <w:r w:rsidR="0094629F" w:rsidRPr="00FF204A">
        <w:rPr>
          <w:sz w:val="20"/>
          <w:szCs w:val="20"/>
          <w:lang w:val="pt-BR"/>
        </w:rPr>
        <w:t>adicionado</w:t>
      </w:r>
      <w:r w:rsidRPr="00FF204A">
        <w:rPr>
          <w:sz w:val="20"/>
          <w:szCs w:val="20"/>
          <w:lang w:val="pt-BR"/>
        </w:rPr>
        <w:t xml:space="preserve"> com sucesso ao </w:t>
      </w:r>
      <w:r w:rsidR="009C18D8" w:rsidRPr="00FF204A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FF204A" w:rsidRDefault="00FF204A" w:rsidP="009B7AAA">
      <w:pPr>
        <w:jc w:val="both"/>
        <w:rPr>
          <w:lang w:val="pt-BR"/>
        </w:rPr>
      </w:pPr>
    </w:p>
    <w:p w:rsidR="00FF204A" w:rsidRDefault="00FF204A" w:rsidP="009B7AAA">
      <w:pPr>
        <w:jc w:val="both"/>
        <w:rPr>
          <w:lang w:val="pt-BR"/>
        </w:rPr>
      </w:pPr>
    </w:p>
    <w:p w:rsidR="00FF204A" w:rsidRPr="006059DD" w:rsidRDefault="00FF204A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353655" w:rsidRPr="001948A8" w:rsidRDefault="00353655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48640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equipamen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655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438" w:rsidRDefault="00143438">
      <w:r>
        <w:separator/>
      </w:r>
    </w:p>
  </w:endnote>
  <w:endnote w:type="continuationSeparator" w:id="0">
    <w:p w:rsidR="00143438" w:rsidRDefault="0014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D54FF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D54FF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438" w:rsidRDefault="00143438">
      <w:r>
        <w:separator/>
      </w:r>
    </w:p>
  </w:footnote>
  <w:footnote w:type="continuationSeparator" w:id="0">
    <w:p w:rsidR="00143438" w:rsidRDefault="0014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ED33D2">
            <w:rPr>
              <w:sz w:val="20"/>
              <w:lang w:val="pt-BR"/>
            </w:rPr>
            <w:t>Cadastrar</w:t>
          </w:r>
          <w:r w:rsidR="00B1012C">
            <w:rPr>
              <w:sz w:val="20"/>
              <w:lang w:val="pt-BR"/>
            </w:rPr>
            <w:t xml:space="preserve"> Equipamento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902B6"/>
    <w:rsid w:val="0013754A"/>
    <w:rsid w:val="00143438"/>
    <w:rsid w:val="00186FEB"/>
    <w:rsid w:val="001948A8"/>
    <w:rsid w:val="00205F83"/>
    <w:rsid w:val="002637C7"/>
    <w:rsid w:val="00273913"/>
    <w:rsid w:val="00285ED7"/>
    <w:rsid w:val="00332B45"/>
    <w:rsid w:val="00353488"/>
    <w:rsid w:val="00353655"/>
    <w:rsid w:val="003C6BB0"/>
    <w:rsid w:val="00407E36"/>
    <w:rsid w:val="00443747"/>
    <w:rsid w:val="004950BB"/>
    <w:rsid w:val="004B4BC6"/>
    <w:rsid w:val="00517357"/>
    <w:rsid w:val="00573B19"/>
    <w:rsid w:val="005E095E"/>
    <w:rsid w:val="006059DD"/>
    <w:rsid w:val="0061233D"/>
    <w:rsid w:val="006218FD"/>
    <w:rsid w:val="0065235A"/>
    <w:rsid w:val="0065608F"/>
    <w:rsid w:val="00677DFC"/>
    <w:rsid w:val="006E2EA9"/>
    <w:rsid w:val="0071212E"/>
    <w:rsid w:val="00752B63"/>
    <w:rsid w:val="00780844"/>
    <w:rsid w:val="007921BB"/>
    <w:rsid w:val="007D54FF"/>
    <w:rsid w:val="008453CF"/>
    <w:rsid w:val="00850AA7"/>
    <w:rsid w:val="00871794"/>
    <w:rsid w:val="00933AB4"/>
    <w:rsid w:val="0094629F"/>
    <w:rsid w:val="0098752D"/>
    <w:rsid w:val="009B7AAA"/>
    <w:rsid w:val="009C18D8"/>
    <w:rsid w:val="009F1070"/>
    <w:rsid w:val="009F1CFA"/>
    <w:rsid w:val="00A9703D"/>
    <w:rsid w:val="00B0739B"/>
    <w:rsid w:val="00B1012C"/>
    <w:rsid w:val="00B2376D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  <w:rsid w:val="00FF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F401-E9F9-43BF-B3A0-6EA6BC56A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23</TotalTime>
  <Pages>2</Pages>
  <Words>212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 SILVA</cp:lastModifiedBy>
  <cp:revision>13</cp:revision>
  <cp:lastPrinted>2015-04-08T03:49:00Z</cp:lastPrinted>
  <dcterms:created xsi:type="dcterms:W3CDTF">2015-09-27T00:11:00Z</dcterms:created>
  <dcterms:modified xsi:type="dcterms:W3CDTF">2015-11-22T19:07:00Z</dcterms:modified>
</cp:coreProperties>
</file>