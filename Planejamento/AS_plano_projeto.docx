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219" w:rsidRDefault="005644F0" w:rsidP="00736C42">
      <w:pPr>
        <w:pStyle w:val="Ttulo"/>
      </w:pPr>
      <w:r>
        <w:t>Acadsystem</w:t>
      </w:r>
    </w:p>
    <w:p w:rsidR="00677219" w:rsidRPr="008A3368" w:rsidRDefault="00677219" w:rsidP="00736C42">
      <w:pPr>
        <w:pStyle w:val="Ttulo"/>
      </w:pPr>
      <w:r w:rsidRPr="008A3368">
        <w:t>Plano de Projeto</w:t>
      </w:r>
    </w:p>
    <w:p w:rsidR="00677219" w:rsidRPr="008A3368" w:rsidRDefault="00677219" w:rsidP="00736C42">
      <w:pPr>
        <w:jc w:val="center"/>
      </w:pPr>
    </w:p>
    <w:p w:rsidR="00677219" w:rsidRDefault="00677219" w:rsidP="00736C42">
      <w:pPr>
        <w:pStyle w:val="Ttulo1"/>
      </w:pPr>
      <w:bookmarkStart w:id="0" w:name="_Toc447095880"/>
      <w:bookmarkStart w:id="1" w:name="_Toc456598586"/>
      <w:bookmarkStart w:id="2" w:name="_Toc456600917"/>
      <w:r>
        <w:t>Introdução</w:t>
      </w:r>
    </w:p>
    <w:p w:rsidR="005644F0" w:rsidRPr="005644F0" w:rsidRDefault="005644F0" w:rsidP="00736C42">
      <w:pPr>
        <w:ind w:left="360" w:firstLine="360"/>
      </w:pPr>
      <w:r>
        <w:t>Este documento descreve o ciclo de vida o produto de software Acadsystem.</w:t>
      </w:r>
    </w:p>
    <w:p w:rsidR="00677219" w:rsidRDefault="00677219" w:rsidP="00736C42">
      <w:pPr>
        <w:pStyle w:val="Ttulo1"/>
      </w:pPr>
      <w:bookmarkStart w:id="3" w:name="_Toc524312837"/>
      <w:bookmarkStart w:id="4" w:name="_Toc20734060"/>
      <w:r>
        <w:t>Organização do Projeto</w:t>
      </w:r>
      <w:bookmarkEnd w:id="3"/>
      <w:bookmarkEnd w:id="4"/>
    </w:p>
    <w:p w:rsidR="00677219" w:rsidRPr="006D5D5C" w:rsidRDefault="00677219" w:rsidP="00736C42">
      <w:pPr>
        <w:pStyle w:val="InfoBlue"/>
      </w:pPr>
    </w:p>
    <w:tbl>
      <w:tblPr>
        <w:tblW w:w="0" w:type="auto"/>
        <w:tblInd w:w="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7"/>
        <w:gridCol w:w="1315"/>
        <w:gridCol w:w="1180"/>
        <w:gridCol w:w="1163"/>
        <w:gridCol w:w="1486"/>
        <w:gridCol w:w="2040"/>
      </w:tblGrid>
      <w:tr w:rsidR="005644F0" w:rsidTr="0087499D">
        <w:tc>
          <w:tcPr>
            <w:tcW w:w="1583" w:type="dxa"/>
            <w:shd w:val="clear" w:color="auto" w:fill="9CC2E5" w:themeFill="accent1" w:themeFillTint="99"/>
          </w:tcPr>
          <w:p w:rsidR="005644F0" w:rsidRDefault="005644F0" w:rsidP="00736C42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Membro da Equipe</w:t>
            </w:r>
          </w:p>
        </w:tc>
        <w:tc>
          <w:tcPr>
            <w:tcW w:w="1621" w:type="dxa"/>
            <w:shd w:val="clear" w:color="auto" w:fill="9CC2E5" w:themeFill="accent1" w:themeFillTint="99"/>
          </w:tcPr>
          <w:p w:rsidR="005644F0" w:rsidRDefault="005644F0" w:rsidP="00736C42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Papel A</w:t>
            </w:r>
          </w:p>
        </w:tc>
        <w:tc>
          <w:tcPr>
            <w:tcW w:w="1461" w:type="dxa"/>
            <w:shd w:val="clear" w:color="auto" w:fill="9CC2E5" w:themeFill="accent1" w:themeFillTint="99"/>
          </w:tcPr>
          <w:p w:rsidR="005644F0" w:rsidRDefault="005644F0" w:rsidP="00736C42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Papel B</w:t>
            </w:r>
          </w:p>
        </w:tc>
        <w:tc>
          <w:tcPr>
            <w:tcW w:w="1449" w:type="dxa"/>
            <w:shd w:val="clear" w:color="auto" w:fill="9CC2E5" w:themeFill="accent1" w:themeFillTint="99"/>
          </w:tcPr>
          <w:p w:rsidR="005644F0" w:rsidRDefault="005644F0" w:rsidP="00736C42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Papel C</w:t>
            </w:r>
          </w:p>
        </w:tc>
        <w:tc>
          <w:tcPr>
            <w:tcW w:w="1502" w:type="dxa"/>
            <w:shd w:val="clear" w:color="auto" w:fill="9CC2E5" w:themeFill="accent1" w:themeFillTint="99"/>
          </w:tcPr>
          <w:p w:rsidR="005644F0" w:rsidRDefault="005644F0" w:rsidP="00736C42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Papel D</w:t>
            </w:r>
          </w:p>
        </w:tc>
        <w:tc>
          <w:tcPr>
            <w:tcW w:w="1091" w:type="dxa"/>
            <w:shd w:val="clear" w:color="auto" w:fill="9CC2E5" w:themeFill="accent1" w:themeFillTint="99"/>
          </w:tcPr>
          <w:p w:rsidR="005644F0" w:rsidRDefault="005644F0" w:rsidP="00736C42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E-mail</w:t>
            </w:r>
          </w:p>
        </w:tc>
      </w:tr>
      <w:tr w:rsidR="005644F0" w:rsidTr="005644F0">
        <w:tc>
          <w:tcPr>
            <w:tcW w:w="1583" w:type="dxa"/>
          </w:tcPr>
          <w:p w:rsidR="005644F0" w:rsidRDefault="005644F0" w:rsidP="00736C42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Ygor Johasson Silva</w:t>
            </w:r>
          </w:p>
        </w:tc>
        <w:tc>
          <w:tcPr>
            <w:tcW w:w="1621" w:type="dxa"/>
          </w:tcPr>
          <w:p w:rsidR="005644F0" w:rsidRDefault="005644F0" w:rsidP="00736C42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Analista de requisitos</w:t>
            </w:r>
          </w:p>
        </w:tc>
        <w:tc>
          <w:tcPr>
            <w:tcW w:w="1461" w:type="dxa"/>
          </w:tcPr>
          <w:p w:rsidR="005644F0" w:rsidRDefault="005644F0" w:rsidP="00736C42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Analista de testes</w:t>
            </w:r>
          </w:p>
        </w:tc>
        <w:tc>
          <w:tcPr>
            <w:tcW w:w="1449" w:type="dxa"/>
          </w:tcPr>
          <w:p w:rsidR="005644F0" w:rsidRDefault="005644F0" w:rsidP="00736C42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Gerente de projetos</w:t>
            </w:r>
          </w:p>
        </w:tc>
        <w:tc>
          <w:tcPr>
            <w:tcW w:w="1502" w:type="dxa"/>
          </w:tcPr>
          <w:p w:rsidR="005644F0" w:rsidRDefault="005644F0" w:rsidP="00736C42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Desenvolvedor</w:t>
            </w:r>
          </w:p>
        </w:tc>
        <w:tc>
          <w:tcPr>
            <w:tcW w:w="1091" w:type="dxa"/>
          </w:tcPr>
          <w:p w:rsidR="005644F0" w:rsidRDefault="005644F0" w:rsidP="00736C42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Ygorjs26@gmail.com</w:t>
            </w:r>
          </w:p>
        </w:tc>
      </w:tr>
    </w:tbl>
    <w:p w:rsidR="00677219" w:rsidRDefault="00677219" w:rsidP="00736C42">
      <w:pPr>
        <w:pStyle w:val="Ttulo1"/>
        <w:spacing w:before="240"/>
      </w:pPr>
      <w:bookmarkStart w:id="5" w:name="_Toc524312847"/>
      <w:bookmarkStart w:id="6" w:name="_Toc20734070"/>
      <w:r>
        <w:t>Processo de Desenvolvimento e Métodos de Acompanhamento</w:t>
      </w:r>
    </w:p>
    <w:p w:rsidR="005644F0" w:rsidRDefault="005644F0" w:rsidP="00736C42">
      <w:pPr>
        <w:ind w:left="360" w:firstLine="360"/>
      </w:pPr>
      <w:r>
        <w:t xml:space="preserve">O modelo de processo usado para o desenvolvimento </w:t>
      </w:r>
      <w:r w:rsidR="00710066">
        <w:t>do software</w:t>
      </w:r>
      <w:r>
        <w:t xml:space="preserve"> será </w:t>
      </w:r>
      <w:r w:rsidR="000D3352">
        <w:t xml:space="preserve">o </w:t>
      </w:r>
      <w:proofErr w:type="spellStart"/>
      <w:r w:rsidR="000D3352">
        <w:t>OpenUP</w:t>
      </w:r>
      <w:proofErr w:type="spellEnd"/>
      <w:r>
        <w:t xml:space="preserve">, modelo baseado no </w:t>
      </w:r>
      <w:r w:rsidR="00710066">
        <w:t>RUP,</w:t>
      </w:r>
      <w:r>
        <w:t xml:space="preserve"> este modelo possui 4 </w:t>
      </w:r>
      <w:r w:rsidR="00710066">
        <w:t xml:space="preserve">fases, cada fase possui marcos </w:t>
      </w:r>
      <w:r w:rsidR="00CA55E0">
        <w:t>específicos</w:t>
      </w:r>
      <w:r w:rsidR="00710066">
        <w:t xml:space="preserve"> que a caracterizam, podendo existir uma ou mais iterações, suas fases são: Concepção, Elaboração, Construção e Transição.</w:t>
      </w:r>
    </w:p>
    <w:p w:rsidR="00363CEB" w:rsidRDefault="00363CEB" w:rsidP="00736C42">
      <w:pPr>
        <w:ind w:left="360" w:firstLine="360"/>
      </w:pPr>
    </w:p>
    <w:p w:rsidR="00363CEB" w:rsidRPr="00940154" w:rsidRDefault="00363CEB" w:rsidP="00736C42">
      <w:pPr>
        <w:pStyle w:val="PargrafodaLista"/>
        <w:numPr>
          <w:ilvl w:val="0"/>
          <w:numId w:val="12"/>
        </w:numPr>
        <w:rPr>
          <w:b/>
        </w:rPr>
      </w:pPr>
      <w:r w:rsidRPr="00940154">
        <w:rPr>
          <w:b/>
          <w:u w:val="single"/>
        </w:rPr>
        <w:t>Os</w:t>
      </w:r>
      <w:r w:rsidRPr="00940154">
        <w:rPr>
          <w:b/>
        </w:rPr>
        <w:t xml:space="preserve"> </w:t>
      </w:r>
      <w:r w:rsidRPr="00940154">
        <w:rPr>
          <w:b/>
          <w:u w:val="single"/>
        </w:rPr>
        <w:t>artefatos</w:t>
      </w:r>
      <w:r w:rsidRPr="00940154">
        <w:rPr>
          <w:b/>
        </w:rPr>
        <w:t>:</w:t>
      </w:r>
    </w:p>
    <w:p w:rsidR="00363CEB" w:rsidRDefault="00363CEB" w:rsidP="00736C42">
      <w:pPr>
        <w:pStyle w:val="PargrafodaLista"/>
        <w:ind w:left="1440" w:firstLine="720"/>
      </w:pPr>
      <w:r>
        <w:t>Lista de Itens de trabalho, plano de projeto, planos de iteração, lista de riscos, documento de visão.</w:t>
      </w:r>
      <w:bookmarkStart w:id="7" w:name="_GoBack"/>
      <w:bookmarkEnd w:id="7"/>
    </w:p>
    <w:p w:rsidR="00363CEB" w:rsidRDefault="00363CEB" w:rsidP="00736C42">
      <w:pPr>
        <w:pStyle w:val="PargrafodaLista"/>
        <w:ind w:left="1440"/>
      </w:pPr>
    </w:p>
    <w:p w:rsidR="00363CEB" w:rsidRPr="00940154" w:rsidRDefault="00363CEB" w:rsidP="00736C42">
      <w:pPr>
        <w:pStyle w:val="PargrafodaLista"/>
        <w:numPr>
          <w:ilvl w:val="0"/>
          <w:numId w:val="12"/>
        </w:numPr>
        <w:tabs>
          <w:tab w:val="left" w:pos="1500"/>
        </w:tabs>
        <w:rPr>
          <w:b/>
        </w:rPr>
      </w:pPr>
      <w:r w:rsidRPr="00940154">
        <w:rPr>
          <w:b/>
          <w:u w:val="single"/>
        </w:rPr>
        <w:t>Etapas</w:t>
      </w:r>
      <w:r w:rsidRPr="00940154">
        <w:rPr>
          <w:b/>
        </w:rPr>
        <w:t>:</w:t>
      </w:r>
    </w:p>
    <w:p w:rsidR="00363CEB" w:rsidRDefault="00363CEB" w:rsidP="00736C42">
      <w:pPr>
        <w:pStyle w:val="PargrafodaLista"/>
        <w:tabs>
          <w:tab w:val="left" w:pos="1500"/>
        </w:tabs>
        <w:ind w:left="1440"/>
      </w:pPr>
    </w:p>
    <w:p w:rsidR="00363CEB" w:rsidRDefault="00363CEB" w:rsidP="00940154">
      <w:pPr>
        <w:pStyle w:val="PargrafodaLista"/>
        <w:ind w:left="1440"/>
      </w:pPr>
      <w:r>
        <w:t>1-</w:t>
      </w:r>
      <w:r w:rsidRPr="00940154">
        <w:rPr>
          <w:u w:val="single"/>
        </w:rPr>
        <w:t>Analise e obtenção de requisitos</w:t>
      </w:r>
      <w:r>
        <w:t>:</w:t>
      </w:r>
      <w:r w:rsidR="00940154">
        <w:t xml:space="preserve"> </w:t>
      </w:r>
      <w:r>
        <w:t>Documento de visão, especificação dos requisitos.</w:t>
      </w:r>
    </w:p>
    <w:p w:rsidR="00736C42" w:rsidRDefault="00736C42" w:rsidP="00736C42">
      <w:pPr>
        <w:pStyle w:val="PargrafodaLista"/>
        <w:ind w:left="1440" w:firstLine="720"/>
      </w:pPr>
    </w:p>
    <w:p w:rsidR="00363CEB" w:rsidRDefault="00363CEB" w:rsidP="00940154">
      <w:pPr>
        <w:pStyle w:val="PargrafodaLista"/>
        <w:ind w:left="1440"/>
      </w:pPr>
      <w:r>
        <w:t>2-</w:t>
      </w:r>
      <w:r w:rsidRPr="00940154">
        <w:rPr>
          <w:u w:val="single"/>
        </w:rPr>
        <w:t>Design</w:t>
      </w:r>
      <w:r>
        <w:t>:</w:t>
      </w:r>
      <w:r w:rsidR="00940154">
        <w:t xml:space="preserve"> </w:t>
      </w:r>
      <w:r>
        <w:t>Diagramas UML</w:t>
      </w:r>
      <w:r w:rsidR="00736C42">
        <w:t xml:space="preserve">, </w:t>
      </w:r>
      <w:r>
        <w:t>Código: Código fonte.</w:t>
      </w:r>
    </w:p>
    <w:p w:rsidR="00736C42" w:rsidRDefault="00736C42" w:rsidP="00736C42">
      <w:pPr>
        <w:pStyle w:val="PargrafodaLista"/>
        <w:ind w:left="1440"/>
      </w:pPr>
    </w:p>
    <w:p w:rsidR="00363CEB" w:rsidRPr="005644F0" w:rsidRDefault="00363CEB" w:rsidP="00940154">
      <w:pPr>
        <w:pStyle w:val="PargrafodaLista"/>
        <w:ind w:left="1440"/>
      </w:pPr>
      <w:r>
        <w:t>3-</w:t>
      </w:r>
      <w:r w:rsidRPr="00940154">
        <w:rPr>
          <w:u w:val="single"/>
        </w:rPr>
        <w:t>Testes</w:t>
      </w:r>
      <w:r>
        <w:t>:</w:t>
      </w:r>
      <w:r w:rsidR="00940154">
        <w:t xml:space="preserve"> </w:t>
      </w:r>
      <w:r>
        <w:t>Planejar, projetar, executar, analisar e gerenciar testes com Casos de testes, planilha de execução de testes.</w:t>
      </w:r>
    </w:p>
    <w:p w:rsidR="00363CEB" w:rsidRDefault="00363CEB" w:rsidP="00736C42">
      <w:pPr>
        <w:pStyle w:val="PargrafodaLista"/>
        <w:ind w:left="1440"/>
      </w:pPr>
    </w:p>
    <w:p w:rsidR="00677219" w:rsidRDefault="00677219" w:rsidP="00736C42">
      <w:pPr>
        <w:pStyle w:val="Ttulo1"/>
      </w:pPr>
      <w:r>
        <w:t>Objetivos e Marcos do Projeto</w:t>
      </w:r>
      <w:bookmarkEnd w:id="5"/>
      <w:bookmarkEnd w:id="6"/>
    </w:p>
    <w:p w:rsidR="00677219" w:rsidRPr="00CA19BB" w:rsidRDefault="00677219" w:rsidP="00736C42">
      <w:pPr>
        <w:pStyle w:val="InfoBlue"/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3"/>
        <w:gridCol w:w="984"/>
        <w:gridCol w:w="2528"/>
        <w:gridCol w:w="1773"/>
        <w:gridCol w:w="1672"/>
      </w:tblGrid>
      <w:tr w:rsidR="00677219" w:rsidTr="0087499D">
        <w:tc>
          <w:tcPr>
            <w:tcW w:w="1744" w:type="dxa"/>
            <w:shd w:val="clear" w:color="auto" w:fill="9CC2E5" w:themeFill="accent1" w:themeFillTint="99"/>
          </w:tcPr>
          <w:p w:rsidR="00677219" w:rsidRDefault="00677219" w:rsidP="00736C4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Fase</w:t>
            </w:r>
          </w:p>
        </w:tc>
        <w:tc>
          <w:tcPr>
            <w:tcW w:w="974" w:type="dxa"/>
            <w:shd w:val="clear" w:color="auto" w:fill="9CC2E5" w:themeFill="accent1" w:themeFillTint="99"/>
          </w:tcPr>
          <w:p w:rsidR="00677219" w:rsidRDefault="00677219" w:rsidP="00736C4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Iteração</w:t>
            </w:r>
          </w:p>
        </w:tc>
        <w:tc>
          <w:tcPr>
            <w:tcW w:w="2575" w:type="dxa"/>
            <w:shd w:val="clear" w:color="auto" w:fill="9CC2E5" w:themeFill="accent1" w:themeFillTint="99"/>
          </w:tcPr>
          <w:p w:rsidR="00677219" w:rsidRDefault="00677219" w:rsidP="00736C4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Objetivos Primários </w:t>
            </w:r>
            <w:r>
              <w:rPr>
                <w:rFonts w:ascii="Arial" w:hAnsi="Arial" w:cs="Arial"/>
              </w:rPr>
              <w:t>(riscos e cenários de casos de uso)</w:t>
            </w:r>
          </w:p>
        </w:tc>
        <w:tc>
          <w:tcPr>
            <w:tcW w:w="1830" w:type="dxa"/>
            <w:shd w:val="clear" w:color="auto" w:fill="9CC2E5" w:themeFill="accent1" w:themeFillTint="99"/>
          </w:tcPr>
          <w:p w:rsidR="00677219" w:rsidRDefault="00677219" w:rsidP="00736C4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Início Programado ou Marco</w:t>
            </w:r>
          </w:p>
        </w:tc>
        <w:tc>
          <w:tcPr>
            <w:tcW w:w="1733" w:type="dxa"/>
            <w:shd w:val="clear" w:color="auto" w:fill="9CC2E5" w:themeFill="accent1" w:themeFillTint="99"/>
          </w:tcPr>
          <w:p w:rsidR="00677219" w:rsidRDefault="00677219" w:rsidP="00736C42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Velocidade Alvo</w:t>
            </w:r>
          </w:p>
        </w:tc>
      </w:tr>
      <w:tr w:rsidR="00677219">
        <w:tc>
          <w:tcPr>
            <w:tcW w:w="1744" w:type="dxa"/>
          </w:tcPr>
          <w:p w:rsidR="00677219" w:rsidRPr="00736C42" w:rsidRDefault="00CA19BB" w:rsidP="00736C42">
            <w:pPr>
              <w:pStyle w:val="Corpodetexto"/>
              <w:spacing w:before="60"/>
              <w:ind w:left="0"/>
              <w:rPr>
                <w:b/>
              </w:rPr>
            </w:pPr>
            <w:r w:rsidRPr="00736C42">
              <w:rPr>
                <w:b/>
              </w:rPr>
              <w:t>Concepção</w:t>
            </w:r>
          </w:p>
        </w:tc>
        <w:tc>
          <w:tcPr>
            <w:tcW w:w="974" w:type="dxa"/>
          </w:tcPr>
          <w:p w:rsidR="00677219" w:rsidRDefault="00677219" w:rsidP="00736C42">
            <w:pPr>
              <w:pStyle w:val="Corpodetexto"/>
              <w:spacing w:before="60"/>
              <w:ind w:left="0"/>
            </w:pPr>
            <w:r>
              <w:t>I1</w:t>
            </w:r>
          </w:p>
        </w:tc>
        <w:tc>
          <w:tcPr>
            <w:tcW w:w="2575" w:type="dxa"/>
          </w:tcPr>
          <w:p w:rsidR="00677219" w:rsidRPr="00736C42" w:rsidRDefault="009B7C94" w:rsidP="00736C42">
            <w:pPr>
              <w:pStyle w:val="Corpodetexto"/>
              <w:spacing w:before="60"/>
              <w:ind w:left="0"/>
              <w:rPr>
                <w:b/>
              </w:rPr>
            </w:pPr>
            <w:r w:rsidRPr="00736C42">
              <w:rPr>
                <w:b/>
              </w:rPr>
              <w:t>Definição do escopo do Projeto:</w:t>
            </w:r>
          </w:p>
          <w:p w:rsidR="00677219" w:rsidRDefault="009B7C94" w:rsidP="00A054C7">
            <w:pPr>
              <w:pStyle w:val="Corpodetexto"/>
              <w:numPr>
                <w:ilvl w:val="0"/>
                <w:numId w:val="10"/>
              </w:numPr>
              <w:spacing w:before="60"/>
            </w:pPr>
            <w:r>
              <w:t>Configuração do ambiente de trabalho.</w:t>
            </w:r>
          </w:p>
          <w:p w:rsidR="009B7C94" w:rsidRDefault="009B7C94" w:rsidP="00736C42">
            <w:pPr>
              <w:pStyle w:val="Corpodetexto"/>
              <w:numPr>
                <w:ilvl w:val="0"/>
                <w:numId w:val="10"/>
              </w:numPr>
              <w:spacing w:before="60"/>
            </w:pPr>
            <w:r>
              <w:t>Criação do documento de visão.</w:t>
            </w:r>
          </w:p>
          <w:p w:rsidR="009B7C94" w:rsidRDefault="009B7C94" w:rsidP="00736C42">
            <w:pPr>
              <w:pStyle w:val="Corpodetexto"/>
              <w:numPr>
                <w:ilvl w:val="0"/>
                <w:numId w:val="10"/>
              </w:numPr>
              <w:spacing w:before="60"/>
            </w:pPr>
            <w:r>
              <w:t>Criação do documento de riscos.</w:t>
            </w:r>
          </w:p>
          <w:p w:rsidR="009B7C94" w:rsidRDefault="009B7C94" w:rsidP="00736C42">
            <w:pPr>
              <w:pStyle w:val="Corpodetexto"/>
              <w:numPr>
                <w:ilvl w:val="0"/>
                <w:numId w:val="10"/>
              </w:numPr>
              <w:spacing w:before="60"/>
            </w:pPr>
            <w:r>
              <w:lastRenderedPageBreak/>
              <w:t>Criação do plano de projeto.</w:t>
            </w:r>
          </w:p>
          <w:p w:rsidR="009B7C94" w:rsidRDefault="009B7C94" w:rsidP="00736C42">
            <w:pPr>
              <w:pStyle w:val="Corpodetexto"/>
              <w:numPr>
                <w:ilvl w:val="0"/>
                <w:numId w:val="10"/>
              </w:numPr>
              <w:spacing w:before="60"/>
            </w:pPr>
            <w:r>
              <w:t>Especificar os requisitos.</w:t>
            </w:r>
          </w:p>
          <w:p w:rsidR="00677219" w:rsidRPr="00CA19BB" w:rsidRDefault="009B7C94" w:rsidP="00736C42">
            <w:pPr>
              <w:pStyle w:val="Corpodetexto"/>
              <w:numPr>
                <w:ilvl w:val="0"/>
                <w:numId w:val="10"/>
              </w:numPr>
              <w:spacing w:before="60"/>
            </w:pPr>
            <w:r>
              <w:t xml:space="preserve">Estudar a possibilidades </w:t>
            </w:r>
            <w:r w:rsidR="00F078B5">
              <w:t>de os</w:t>
            </w:r>
            <w:r w:rsidR="00CA55E0">
              <w:t xml:space="preserve"> requisitos</w:t>
            </w:r>
            <w:r>
              <w:t xml:space="preserve"> serem atendidos.</w:t>
            </w:r>
          </w:p>
        </w:tc>
        <w:tc>
          <w:tcPr>
            <w:tcW w:w="1830" w:type="dxa"/>
          </w:tcPr>
          <w:p w:rsidR="00677219" w:rsidRPr="00736C42" w:rsidRDefault="00CA19BB" w:rsidP="00736C42">
            <w:pPr>
              <w:pStyle w:val="Corpodetexto"/>
              <w:spacing w:before="60"/>
              <w:ind w:left="0"/>
              <w:rPr>
                <w:b/>
              </w:rPr>
            </w:pPr>
            <w:r w:rsidRPr="00736C42">
              <w:rPr>
                <w:b/>
              </w:rPr>
              <w:lastRenderedPageBreak/>
              <w:t>Período</w:t>
            </w:r>
          </w:p>
          <w:p w:rsidR="00CA19BB" w:rsidRDefault="009B7C94" w:rsidP="00736C42">
            <w:pPr>
              <w:pStyle w:val="Corpodetexto"/>
              <w:spacing w:before="60"/>
              <w:ind w:left="0"/>
            </w:pPr>
            <w:r>
              <w:t>02/09/2015 a 16/09/2015</w:t>
            </w:r>
          </w:p>
        </w:tc>
        <w:tc>
          <w:tcPr>
            <w:tcW w:w="1733" w:type="dxa"/>
          </w:tcPr>
          <w:p w:rsidR="00677219" w:rsidRDefault="00677219" w:rsidP="00736C42">
            <w:pPr>
              <w:pStyle w:val="Corpodetexto"/>
              <w:spacing w:before="60"/>
              <w:ind w:left="0"/>
            </w:pPr>
          </w:p>
        </w:tc>
      </w:tr>
      <w:tr w:rsidR="00677219">
        <w:tc>
          <w:tcPr>
            <w:tcW w:w="1744" w:type="dxa"/>
          </w:tcPr>
          <w:p w:rsidR="00677219" w:rsidRPr="00736C42" w:rsidRDefault="009B7C94" w:rsidP="00736C42">
            <w:pPr>
              <w:pStyle w:val="Corpodetexto"/>
              <w:spacing w:before="60"/>
              <w:ind w:left="0"/>
              <w:rPr>
                <w:b/>
              </w:rPr>
            </w:pPr>
            <w:r w:rsidRPr="00736C42">
              <w:rPr>
                <w:b/>
              </w:rPr>
              <w:lastRenderedPageBreak/>
              <w:t>Elaboração</w:t>
            </w:r>
          </w:p>
        </w:tc>
        <w:tc>
          <w:tcPr>
            <w:tcW w:w="974" w:type="dxa"/>
          </w:tcPr>
          <w:p w:rsidR="00677219" w:rsidRDefault="006C34ED" w:rsidP="00736C42">
            <w:pPr>
              <w:pStyle w:val="Corpodetexto"/>
              <w:spacing w:before="60"/>
              <w:ind w:left="0"/>
            </w:pPr>
            <w:r>
              <w:t>E</w:t>
            </w:r>
            <w:r w:rsidR="007F30F6">
              <w:t>1</w:t>
            </w:r>
          </w:p>
        </w:tc>
        <w:tc>
          <w:tcPr>
            <w:tcW w:w="2575" w:type="dxa"/>
          </w:tcPr>
          <w:p w:rsidR="009B165D" w:rsidRDefault="009B165D" w:rsidP="00736C42">
            <w:pPr>
              <w:pStyle w:val="Corpodetexto"/>
              <w:spacing w:before="60"/>
              <w:ind w:left="0"/>
            </w:pPr>
            <w:r w:rsidRPr="00736C42">
              <w:rPr>
                <w:b/>
              </w:rPr>
              <w:t>APOO</w:t>
            </w:r>
            <w:r>
              <w:t>:</w:t>
            </w:r>
          </w:p>
          <w:p w:rsidR="00677219" w:rsidRDefault="003B451B" w:rsidP="00736C42">
            <w:pPr>
              <w:pStyle w:val="Corpodetexto"/>
              <w:spacing w:before="60"/>
              <w:ind w:left="0"/>
            </w:pPr>
            <w:r>
              <w:t xml:space="preserve">Criação dos </w:t>
            </w:r>
            <w:r w:rsidR="00CA55E0">
              <w:t>diagramas:</w:t>
            </w:r>
          </w:p>
          <w:p w:rsidR="002013C4" w:rsidRDefault="00024D34" w:rsidP="00024D34">
            <w:pPr>
              <w:pStyle w:val="Corpodetexto"/>
              <w:spacing w:before="60"/>
              <w:ind w:left="0"/>
            </w:pPr>
            <w:r>
              <w:t xml:space="preserve">   </w:t>
            </w:r>
            <w:r w:rsidR="003B451B">
              <w:t>C1-Casos de uso;</w:t>
            </w:r>
          </w:p>
          <w:p w:rsidR="003B451B" w:rsidRDefault="00024D34" w:rsidP="00736C42">
            <w:pPr>
              <w:pStyle w:val="Corpodetexto"/>
              <w:spacing w:before="60"/>
              <w:ind w:left="0"/>
            </w:pPr>
            <w:r>
              <w:t xml:space="preserve">   </w:t>
            </w:r>
            <w:r w:rsidR="003B451B">
              <w:t>C2-Diagrama de classes;</w:t>
            </w:r>
          </w:p>
          <w:p w:rsidR="00677219" w:rsidRDefault="0087499D" w:rsidP="00736C42">
            <w:pPr>
              <w:pStyle w:val="Corpodetexto"/>
              <w:spacing w:before="60"/>
              <w:ind w:left="0"/>
            </w:pPr>
            <w:r>
              <w:t xml:space="preserve">   </w:t>
            </w:r>
            <w:r w:rsidR="003B451B">
              <w:t>C3-Diagrama de sequência;</w:t>
            </w:r>
          </w:p>
          <w:p w:rsidR="009B165D" w:rsidRDefault="009B165D" w:rsidP="00736C42">
            <w:pPr>
              <w:pStyle w:val="Corpodetexto"/>
              <w:spacing w:before="60"/>
              <w:ind w:left="0"/>
            </w:pPr>
            <w:r w:rsidRPr="00736C42">
              <w:rPr>
                <w:b/>
              </w:rPr>
              <w:t>BD</w:t>
            </w:r>
            <w:r>
              <w:t>:</w:t>
            </w:r>
          </w:p>
          <w:p w:rsidR="0056451C" w:rsidRDefault="0056451C" w:rsidP="00024D34">
            <w:pPr>
              <w:pStyle w:val="Corpodetexto"/>
              <w:numPr>
                <w:ilvl w:val="0"/>
                <w:numId w:val="13"/>
              </w:numPr>
              <w:spacing w:before="60"/>
            </w:pPr>
            <w:r>
              <w:t>Modelo conceitual da base de dados;</w:t>
            </w:r>
          </w:p>
          <w:p w:rsidR="0056451C" w:rsidRDefault="0056451C" w:rsidP="00024D34">
            <w:pPr>
              <w:pStyle w:val="Corpodetexto"/>
              <w:numPr>
                <w:ilvl w:val="0"/>
                <w:numId w:val="13"/>
              </w:numPr>
              <w:spacing w:before="60"/>
            </w:pPr>
            <w:r>
              <w:t>Criação do MER;</w:t>
            </w:r>
          </w:p>
          <w:p w:rsidR="009B165D" w:rsidRDefault="009B165D" w:rsidP="00736C42">
            <w:pPr>
              <w:pStyle w:val="Corpodetexto"/>
              <w:spacing w:before="60"/>
              <w:ind w:left="0"/>
            </w:pPr>
            <w:r w:rsidRPr="00736C42">
              <w:rPr>
                <w:b/>
              </w:rPr>
              <w:t>TESTES</w:t>
            </w:r>
            <w:r>
              <w:t>:</w:t>
            </w:r>
          </w:p>
          <w:p w:rsidR="009B165D" w:rsidRDefault="009B165D" w:rsidP="00024D34">
            <w:pPr>
              <w:pStyle w:val="Corpodetexto"/>
              <w:numPr>
                <w:ilvl w:val="0"/>
                <w:numId w:val="15"/>
              </w:numPr>
              <w:spacing w:before="60"/>
            </w:pPr>
            <w:r>
              <w:t>Planejamento de testes</w:t>
            </w:r>
          </w:p>
          <w:p w:rsidR="009B165D" w:rsidRDefault="009B165D" w:rsidP="00736C42">
            <w:pPr>
              <w:pStyle w:val="Corpodetexto"/>
              <w:spacing w:before="60"/>
              <w:ind w:left="0"/>
            </w:pPr>
            <w:r w:rsidRPr="00736C42">
              <w:rPr>
                <w:b/>
              </w:rPr>
              <w:t>ADICIONAIS</w:t>
            </w:r>
            <w:r>
              <w:t>:</w:t>
            </w:r>
          </w:p>
          <w:p w:rsidR="003B451B" w:rsidRDefault="003B451B" w:rsidP="00024D34">
            <w:pPr>
              <w:pStyle w:val="Corpodetexto"/>
              <w:numPr>
                <w:ilvl w:val="0"/>
                <w:numId w:val="16"/>
              </w:numPr>
              <w:spacing w:before="60"/>
            </w:pPr>
            <w:r>
              <w:t>Refinar requisitos</w:t>
            </w:r>
            <w:r w:rsidR="007F30F6">
              <w:t>;</w:t>
            </w:r>
          </w:p>
          <w:p w:rsidR="007F30F6" w:rsidRDefault="007F30F6" w:rsidP="00024D34">
            <w:pPr>
              <w:pStyle w:val="Corpodetexto"/>
              <w:numPr>
                <w:ilvl w:val="0"/>
                <w:numId w:val="16"/>
              </w:numPr>
              <w:spacing w:before="60"/>
            </w:pPr>
            <w:r>
              <w:t>Planejar Iteração;</w:t>
            </w:r>
          </w:p>
          <w:p w:rsidR="007F30F6" w:rsidRDefault="007F30F6" w:rsidP="00024D34">
            <w:pPr>
              <w:pStyle w:val="Corpodetexto"/>
              <w:numPr>
                <w:ilvl w:val="0"/>
                <w:numId w:val="16"/>
              </w:numPr>
              <w:spacing w:before="60"/>
            </w:pPr>
            <w:r>
              <w:t>Incrementar Solução.</w:t>
            </w:r>
          </w:p>
        </w:tc>
        <w:tc>
          <w:tcPr>
            <w:tcW w:w="1830" w:type="dxa"/>
          </w:tcPr>
          <w:p w:rsidR="00CA19BB" w:rsidRPr="00736C42" w:rsidRDefault="00CA19BB" w:rsidP="00736C42">
            <w:pPr>
              <w:pStyle w:val="Corpodetexto"/>
              <w:spacing w:before="60"/>
              <w:ind w:left="0"/>
              <w:rPr>
                <w:b/>
              </w:rPr>
            </w:pPr>
            <w:r w:rsidRPr="00736C42">
              <w:rPr>
                <w:b/>
              </w:rPr>
              <w:t>Período</w:t>
            </w:r>
          </w:p>
          <w:p w:rsidR="00CA19BB" w:rsidRDefault="003B451B" w:rsidP="00736C42">
            <w:pPr>
              <w:pStyle w:val="Corpodetexto"/>
              <w:spacing w:before="60"/>
              <w:ind w:left="0"/>
            </w:pPr>
            <w:r>
              <w:t>17</w:t>
            </w:r>
            <w:r w:rsidR="00CA19BB">
              <w:t>/09/201</w:t>
            </w:r>
            <w:r>
              <w:t>5</w:t>
            </w:r>
            <w:r w:rsidR="006C34ED">
              <w:t xml:space="preserve"> a 01</w:t>
            </w:r>
            <w:r>
              <w:t>/10/2015</w:t>
            </w:r>
          </w:p>
        </w:tc>
        <w:tc>
          <w:tcPr>
            <w:tcW w:w="1733" w:type="dxa"/>
          </w:tcPr>
          <w:p w:rsidR="00677219" w:rsidRDefault="00677219" w:rsidP="00736C42">
            <w:pPr>
              <w:pStyle w:val="Corpodetexto"/>
              <w:spacing w:before="60"/>
              <w:ind w:left="0"/>
            </w:pPr>
          </w:p>
        </w:tc>
      </w:tr>
      <w:tr w:rsidR="003B451B">
        <w:tc>
          <w:tcPr>
            <w:tcW w:w="1744" w:type="dxa"/>
          </w:tcPr>
          <w:p w:rsidR="003B451B" w:rsidRPr="00736C42" w:rsidRDefault="003B451B" w:rsidP="00736C42">
            <w:pPr>
              <w:pStyle w:val="Corpodetexto"/>
              <w:spacing w:before="60"/>
              <w:ind w:left="0"/>
              <w:rPr>
                <w:b/>
              </w:rPr>
            </w:pPr>
            <w:r w:rsidRPr="00736C42">
              <w:rPr>
                <w:b/>
              </w:rPr>
              <w:t>Elaboração</w:t>
            </w:r>
          </w:p>
        </w:tc>
        <w:tc>
          <w:tcPr>
            <w:tcW w:w="974" w:type="dxa"/>
          </w:tcPr>
          <w:p w:rsidR="003B451B" w:rsidRDefault="006C34ED" w:rsidP="00736C42">
            <w:pPr>
              <w:pStyle w:val="Corpodetexto"/>
              <w:spacing w:before="60"/>
              <w:ind w:left="0"/>
            </w:pPr>
            <w:r>
              <w:t>E</w:t>
            </w:r>
            <w:r w:rsidR="007F30F6">
              <w:t>2</w:t>
            </w:r>
          </w:p>
        </w:tc>
        <w:tc>
          <w:tcPr>
            <w:tcW w:w="2575" w:type="dxa"/>
          </w:tcPr>
          <w:p w:rsidR="0056451C" w:rsidRDefault="0056451C" w:rsidP="00736C42">
            <w:pPr>
              <w:pStyle w:val="Corpodetexto"/>
              <w:spacing w:before="60"/>
              <w:ind w:left="0"/>
            </w:pPr>
            <w:r w:rsidRPr="00736C42">
              <w:rPr>
                <w:b/>
              </w:rPr>
              <w:t>BD</w:t>
            </w:r>
            <w:r>
              <w:t>:</w:t>
            </w:r>
          </w:p>
          <w:p w:rsidR="0056451C" w:rsidRDefault="0056451C" w:rsidP="00024D34">
            <w:pPr>
              <w:pStyle w:val="Corpodetexto"/>
              <w:numPr>
                <w:ilvl w:val="0"/>
                <w:numId w:val="19"/>
              </w:numPr>
              <w:spacing w:before="60"/>
            </w:pPr>
            <w:r>
              <w:t>Criação da instância do banco;</w:t>
            </w:r>
          </w:p>
          <w:p w:rsidR="009B165D" w:rsidRDefault="009B165D" w:rsidP="00736C42">
            <w:pPr>
              <w:pStyle w:val="Corpodetexto"/>
              <w:spacing w:before="60"/>
              <w:ind w:left="0"/>
            </w:pPr>
            <w:r w:rsidRPr="00736C42">
              <w:rPr>
                <w:b/>
              </w:rPr>
              <w:t>TESTES</w:t>
            </w:r>
            <w:r>
              <w:t>:</w:t>
            </w:r>
          </w:p>
          <w:p w:rsidR="009B165D" w:rsidRDefault="009B165D" w:rsidP="00024D34">
            <w:pPr>
              <w:pStyle w:val="Corpodetexto"/>
              <w:numPr>
                <w:ilvl w:val="0"/>
                <w:numId w:val="20"/>
              </w:numPr>
              <w:spacing w:before="60"/>
            </w:pPr>
            <w:r>
              <w:t>Projeto de testes</w:t>
            </w:r>
          </w:p>
          <w:p w:rsidR="009B165D" w:rsidRDefault="009B165D" w:rsidP="00024D34">
            <w:pPr>
              <w:pStyle w:val="Corpodetexto"/>
              <w:numPr>
                <w:ilvl w:val="0"/>
                <w:numId w:val="20"/>
              </w:numPr>
              <w:spacing w:before="60"/>
            </w:pPr>
            <w:r>
              <w:t>Implementar o plano de teste;</w:t>
            </w:r>
          </w:p>
          <w:p w:rsidR="009B165D" w:rsidRDefault="009B165D" w:rsidP="00024D34">
            <w:pPr>
              <w:pStyle w:val="Corpodetexto"/>
              <w:numPr>
                <w:ilvl w:val="0"/>
                <w:numId w:val="20"/>
              </w:numPr>
              <w:spacing w:before="60"/>
            </w:pPr>
            <w:r>
              <w:t>Criar os casos de testes</w:t>
            </w:r>
          </w:p>
          <w:p w:rsidR="00024D34" w:rsidRDefault="009B165D" w:rsidP="00736C42">
            <w:pPr>
              <w:pStyle w:val="Corpodetexto"/>
              <w:spacing w:before="60"/>
              <w:ind w:left="0"/>
            </w:pPr>
            <w:r w:rsidRPr="00024D34">
              <w:rPr>
                <w:b/>
              </w:rPr>
              <w:t>ADICIONAIS</w:t>
            </w:r>
            <w:r>
              <w:t>:</w:t>
            </w:r>
          </w:p>
          <w:p w:rsidR="009B165D" w:rsidRDefault="009B165D" w:rsidP="00024D34">
            <w:pPr>
              <w:pStyle w:val="Corpodetexto"/>
              <w:numPr>
                <w:ilvl w:val="0"/>
                <w:numId w:val="23"/>
              </w:numPr>
              <w:spacing w:before="60"/>
            </w:pPr>
            <w:r>
              <w:t>Desenvolver arquitetura;</w:t>
            </w:r>
          </w:p>
          <w:p w:rsidR="007F30F6" w:rsidRDefault="007F30F6" w:rsidP="00024D34">
            <w:pPr>
              <w:pStyle w:val="Corpodetexto"/>
              <w:numPr>
                <w:ilvl w:val="0"/>
                <w:numId w:val="23"/>
              </w:numPr>
              <w:spacing w:before="60"/>
            </w:pPr>
            <w:r>
              <w:t>Refinar requisitos;</w:t>
            </w:r>
          </w:p>
          <w:p w:rsidR="007F30F6" w:rsidRDefault="007F30F6" w:rsidP="00024D34">
            <w:pPr>
              <w:pStyle w:val="Corpodetexto"/>
              <w:numPr>
                <w:ilvl w:val="0"/>
                <w:numId w:val="23"/>
              </w:numPr>
              <w:spacing w:before="60"/>
            </w:pPr>
            <w:r>
              <w:t>Planejar Iteração;</w:t>
            </w:r>
          </w:p>
          <w:p w:rsidR="007F30F6" w:rsidRDefault="007F30F6" w:rsidP="00024D34">
            <w:pPr>
              <w:pStyle w:val="Corpodetexto"/>
              <w:numPr>
                <w:ilvl w:val="0"/>
                <w:numId w:val="23"/>
              </w:numPr>
              <w:spacing w:before="60"/>
            </w:pPr>
            <w:r>
              <w:lastRenderedPageBreak/>
              <w:t>Incrementar Solução.</w:t>
            </w:r>
          </w:p>
        </w:tc>
        <w:tc>
          <w:tcPr>
            <w:tcW w:w="1830" w:type="dxa"/>
          </w:tcPr>
          <w:p w:rsidR="003B451B" w:rsidRDefault="007F30F6" w:rsidP="00736C42">
            <w:pPr>
              <w:pStyle w:val="Corpodetexto"/>
              <w:spacing w:before="60"/>
              <w:ind w:left="0"/>
            </w:pPr>
            <w:r>
              <w:lastRenderedPageBreak/>
              <w:t>0</w:t>
            </w:r>
            <w:r w:rsidR="006C34ED">
              <w:t>2</w:t>
            </w:r>
            <w:r>
              <w:t>/10/2015 a</w:t>
            </w:r>
          </w:p>
          <w:p w:rsidR="006C34ED" w:rsidRDefault="006C34ED" w:rsidP="00736C42">
            <w:pPr>
              <w:pStyle w:val="Corpodetexto"/>
              <w:spacing w:before="60"/>
              <w:ind w:left="0"/>
            </w:pPr>
            <w:r>
              <w:t>14/10/2015</w:t>
            </w:r>
          </w:p>
          <w:p w:rsidR="007F30F6" w:rsidRDefault="007F30F6" w:rsidP="00736C42">
            <w:pPr>
              <w:pStyle w:val="Corpodetexto"/>
              <w:spacing w:before="60"/>
              <w:ind w:left="0"/>
            </w:pPr>
          </w:p>
        </w:tc>
        <w:tc>
          <w:tcPr>
            <w:tcW w:w="1733" w:type="dxa"/>
          </w:tcPr>
          <w:p w:rsidR="003B451B" w:rsidRDefault="003B451B" w:rsidP="00736C42">
            <w:pPr>
              <w:pStyle w:val="Corpodetexto"/>
              <w:spacing w:before="60"/>
              <w:ind w:left="0"/>
            </w:pPr>
          </w:p>
        </w:tc>
      </w:tr>
      <w:tr w:rsidR="007F30F6">
        <w:tc>
          <w:tcPr>
            <w:tcW w:w="1744" w:type="dxa"/>
          </w:tcPr>
          <w:p w:rsidR="007F30F6" w:rsidRPr="00024D34" w:rsidRDefault="007F30F6" w:rsidP="00736C42">
            <w:pPr>
              <w:pStyle w:val="Corpodetexto"/>
              <w:spacing w:before="60"/>
              <w:ind w:left="0"/>
              <w:rPr>
                <w:b/>
              </w:rPr>
            </w:pPr>
            <w:r w:rsidRPr="00024D34">
              <w:rPr>
                <w:b/>
              </w:rPr>
              <w:lastRenderedPageBreak/>
              <w:t>Construção</w:t>
            </w:r>
          </w:p>
        </w:tc>
        <w:tc>
          <w:tcPr>
            <w:tcW w:w="974" w:type="dxa"/>
          </w:tcPr>
          <w:p w:rsidR="007F30F6" w:rsidRDefault="006C34ED" w:rsidP="00736C42">
            <w:pPr>
              <w:pStyle w:val="Corpodetexto"/>
              <w:spacing w:before="60"/>
              <w:ind w:left="0"/>
            </w:pPr>
            <w:r>
              <w:t>C1</w:t>
            </w:r>
          </w:p>
        </w:tc>
        <w:tc>
          <w:tcPr>
            <w:tcW w:w="2575" w:type="dxa"/>
          </w:tcPr>
          <w:p w:rsidR="007F30F6" w:rsidRDefault="007F30F6" w:rsidP="00736C42">
            <w:pPr>
              <w:pStyle w:val="Corpodetexto"/>
              <w:spacing w:before="60"/>
              <w:ind w:left="0"/>
            </w:pPr>
          </w:p>
          <w:p w:rsidR="009B165D" w:rsidRDefault="009B165D" w:rsidP="00736C42">
            <w:pPr>
              <w:pStyle w:val="Corpodetexto"/>
              <w:spacing w:before="60"/>
              <w:ind w:left="0"/>
            </w:pPr>
            <w:r w:rsidRPr="00024D34">
              <w:rPr>
                <w:b/>
              </w:rPr>
              <w:t>IMPLEMENTAÇÕES</w:t>
            </w:r>
            <w:r>
              <w:t>:</w:t>
            </w:r>
          </w:p>
          <w:p w:rsidR="009B165D" w:rsidRDefault="002B268B" w:rsidP="00024D34">
            <w:pPr>
              <w:pStyle w:val="Corpodetexto"/>
              <w:numPr>
                <w:ilvl w:val="0"/>
                <w:numId w:val="25"/>
              </w:numPr>
              <w:spacing w:before="60"/>
            </w:pPr>
            <w:r>
              <w:t>Protótipos</w:t>
            </w:r>
            <w:r w:rsidR="009B165D">
              <w:t xml:space="preserve"> evolutivos da interface do sistema;</w:t>
            </w:r>
          </w:p>
          <w:p w:rsidR="009B165D" w:rsidRDefault="009B165D" w:rsidP="00736C42">
            <w:pPr>
              <w:pStyle w:val="Corpodetexto"/>
              <w:spacing w:before="60"/>
              <w:ind w:left="0"/>
            </w:pPr>
          </w:p>
          <w:p w:rsidR="007F30F6" w:rsidRDefault="007F30F6" w:rsidP="00024D34">
            <w:pPr>
              <w:pStyle w:val="Corpodetexto"/>
              <w:numPr>
                <w:ilvl w:val="0"/>
                <w:numId w:val="25"/>
              </w:numPr>
              <w:spacing w:before="60"/>
            </w:pPr>
            <w:r>
              <w:t>Implementação da estrutura de dados;</w:t>
            </w:r>
          </w:p>
          <w:p w:rsidR="009B165D" w:rsidRDefault="009B165D" w:rsidP="00736C42">
            <w:pPr>
              <w:pStyle w:val="Corpodetexto"/>
              <w:spacing w:before="60"/>
              <w:ind w:left="0"/>
            </w:pPr>
            <w:r w:rsidRPr="00024D34">
              <w:rPr>
                <w:b/>
              </w:rPr>
              <w:t>TESTES</w:t>
            </w:r>
            <w:r>
              <w:t>:</w:t>
            </w:r>
          </w:p>
          <w:p w:rsidR="009B165D" w:rsidRDefault="009B165D" w:rsidP="00024D34">
            <w:pPr>
              <w:pStyle w:val="Corpodetexto"/>
              <w:numPr>
                <w:ilvl w:val="0"/>
                <w:numId w:val="26"/>
              </w:numPr>
              <w:spacing w:before="60"/>
            </w:pPr>
            <w:r>
              <w:t>Execução de testes;</w:t>
            </w:r>
          </w:p>
          <w:p w:rsidR="009B165D" w:rsidRDefault="009B165D" w:rsidP="00024D34">
            <w:pPr>
              <w:pStyle w:val="Corpodetexto"/>
              <w:numPr>
                <w:ilvl w:val="0"/>
                <w:numId w:val="26"/>
              </w:numPr>
              <w:spacing w:before="60"/>
            </w:pPr>
            <w:r>
              <w:t>Avaliação dos testes;</w:t>
            </w:r>
          </w:p>
          <w:p w:rsidR="009B165D" w:rsidRDefault="009B165D" w:rsidP="00736C42">
            <w:pPr>
              <w:pStyle w:val="Corpodetexto"/>
              <w:spacing w:before="60"/>
              <w:ind w:left="0"/>
            </w:pPr>
            <w:r w:rsidRPr="00024D34">
              <w:rPr>
                <w:b/>
              </w:rPr>
              <w:t>ADICIONAIS</w:t>
            </w:r>
            <w:r>
              <w:t>:</w:t>
            </w:r>
          </w:p>
          <w:p w:rsidR="007F30F6" w:rsidRDefault="007F30F6" w:rsidP="00024D34">
            <w:pPr>
              <w:pStyle w:val="Corpodetexto"/>
              <w:numPr>
                <w:ilvl w:val="0"/>
                <w:numId w:val="27"/>
              </w:numPr>
              <w:spacing w:before="60"/>
            </w:pPr>
            <w:r>
              <w:t>Refinar requisitos;</w:t>
            </w:r>
          </w:p>
          <w:p w:rsidR="007F30F6" w:rsidRDefault="007F30F6" w:rsidP="00024D34">
            <w:pPr>
              <w:pStyle w:val="Corpodetexto"/>
              <w:numPr>
                <w:ilvl w:val="0"/>
                <w:numId w:val="27"/>
              </w:numPr>
              <w:spacing w:before="60"/>
            </w:pPr>
            <w:r>
              <w:t>Planejar Iteração;</w:t>
            </w:r>
          </w:p>
          <w:p w:rsidR="007F30F6" w:rsidRDefault="007F30F6" w:rsidP="00024D34">
            <w:pPr>
              <w:pStyle w:val="Corpodetexto"/>
              <w:numPr>
                <w:ilvl w:val="0"/>
                <w:numId w:val="27"/>
              </w:numPr>
              <w:spacing w:before="60"/>
            </w:pPr>
            <w:r>
              <w:t>Incrementar Solução.</w:t>
            </w:r>
          </w:p>
        </w:tc>
        <w:tc>
          <w:tcPr>
            <w:tcW w:w="1830" w:type="dxa"/>
          </w:tcPr>
          <w:p w:rsidR="007F30F6" w:rsidRDefault="006C34ED" w:rsidP="00736C42">
            <w:pPr>
              <w:pStyle w:val="Corpodetexto"/>
              <w:tabs>
                <w:tab w:val="center" w:pos="781"/>
              </w:tabs>
              <w:spacing w:before="60"/>
              <w:ind w:left="0"/>
            </w:pPr>
            <w:r>
              <w:t>15/10/2015 a</w:t>
            </w:r>
          </w:p>
          <w:p w:rsidR="006C34ED" w:rsidRDefault="006C34ED" w:rsidP="00736C42">
            <w:pPr>
              <w:pStyle w:val="Corpodetexto"/>
              <w:tabs>
                <w:tab w:val="center" w:pos="781"/>
              </w:tabs>
              <w:spacing w:before="60"/>
              <w:ind w:left="0"/>
            </w:pPr>
            <w:r>
              <w:t>11/10/2015</w:t>
            </w:r>
          </w:p>
        </w:tc>
        <w:tc>
          <w:tcPr>
            <w:tcW w:w="1733" w:type="dxa"/>
          </w:tcPr>
          <w:p w:rsidR="007F30F6" w:rsidRDefault="007F30F6" w:rsidP="00736C42">
            <w:pPr>
              <w:pStyle w:val="Corpodetexto"/>
              <w:spacing w:before="60"/>
              <w:ind w:left="0"/>
            </w:pPr>
          </w:p>
        </w:tc>
      </w:tr>
      <w:tr w:rsidR="006C34ED">
        <w:tc>
          <w:tcPr>
            <w:tcW w:w="1744" w:type="dxa"/>
          </w:tcPr>
          <w:p w:rsidR="006C34ED" w:rsidRPr="00024D34" w:rsidRDefault="006C34ED" w:rsidP="00736C42">
            <w:pPr>
              <w:pStyle w:val="Corpodetexto"/>
              <w:spacing w:before="60"/>
              <w:ind w:left="0"/>
              <w:rPr>
                <w:b/>
              </w:rPr>
            </w:pPr>
            <w:r w:rsidRPr="00024D34">
              <w:rPr>
                <w:b/>
              </w:rPr>
              <w:t>Transição</w:t>
            </w:r>
          </w:p>
        </w:tc>
        <w:tc>
          <w:tcPr>
            <w:tcW w:w="974" w:type="dxa"/>
          </w:tcPr>
          <w:p w:rsidR="006C34ED" w:rsidRDefault="006C34ED" w:rsidP="00736C42">
            <w:pPr>
              <w:pStyle w:val="Corpodetexto"/>
              <w:spacing w:before="60"/>
              <w:ind w:left="0"/>
            </w:pPr>
            <w:r>
              <w:t>T1</w:t>
            </w:r>
          </w:p>
        </w:tc>
        <w:tc>
          <w:tcPr>
            <w:tcW w:w="2575" w:type="dxa"/>
          </w:tcPr>
          <w:p w:rsidR="006C34ED" w:rsidRDefault="006C34ED" w:rsidP="00736C42">
            <w:pPr>
              <w:pStyle w:val="Corpodetexto"/>
              <w:spacing w:before="60"/>
              <w:ind w:left="0"/>
            </w:pPr>
          </w:p>
        </w:tc>
        <w:tc>
          <w:tcPr>
            <w:tcW w:w="1830" w:type="dxa"/>
          </w:tcPr>
          <w:p w:rsidR="006C34ED" w:rsidRDefault="006C34ED" w:rsidP="00736C42">
            <w:pPr>
              <w:pStyle w:val="Corpodetexto"/>
              <w:tabs>
                <w:tab w:val="center" w:pos="781"/>
              </w:tabs>
              <w:spacing w:before="60"/>
              <w:ind w:left="0"/>
            </w:pPr>
          </w:p>
        </w:tc>
        <w:tc>
          <w:tcPr>
            <w:tcW w:w="1733" w:type="dxa"/>
          </w:tcPr>
          <w:p w:rsidR="006C34ED" w:rsidRDefault="006C34ED" w:rsidP="00736C42">
            <w:pPr>
              <w:pStyle w:val="Corpodetexto"/>
              <w:spacing w:before="60"/>
              <w:ind w:left="0"/>
            </w:pPr>
          </w:p>
        </w:tc>
      </w:tr>
      <w:bookmarkEnd w:id="0"/>
      <w:bookmarkEnd w:id="1"/>
      <w:bookmarkEnd w:id="2"/>
    </w:tbl>
    <w:p w:rsidR="00677219" w:rsidRDefault="00677219" w:rsidP="00736C42"/>
    <w:p w:rsidR="00677219" w:rsidRDefault="00677219" w:rsidP="00736C42"/>
    <w:p w:rsidR="00677219" w:rsidRDefault="00677219" w:rsidP="00736C42">
      <w:pPr>
        <w:pStyle w:val="Ttulo1"/>
      </w:pPr>
      <w:r>
        <w:t>Deployment e Distribuição</w:t>
      </w:r>
    </w:p>
    <w:p w:rsidR="0056451C" w:rsidRDefault="005C342E" w:rsidP="00736C42">
      <w:pPr>
        <w:ind w:left="360" w:firstLine="360"/>
      </w:pPr>
      <w:r>
        <w:t xml:space="preserve">O sistema estará localizado em um </w:t>
      </w:r>
      <w:r w:rsidR="002B268B">
        <w:t xml:space="preserve">servidor </w:t>
      </w:r>
      <w:r w:rsidR="001021DD">
        <w:t>de aplicações, as novas versões serão fornecidas de acordo com o surgi</w:t>
      </w:r>
      <w:r w:rsidR="00F078B5">
        <w:t>mento de possíveis necessidades, onde</w:t>
      </w:r>
      <w:r w:rsidR="0056451C">
        <w:t xml:space="preserve"> deverá possuir os seguintes programas instalados:</w:t>
      </w:r>
    </w:p>
    <w:p w:rsidR="00024D34" w:rsidRDefault="00024D34" w:rsidP="00736C42">
      <w:pPr>
        <w:ind w:left="360" w:firstLine="360"/>
      </w:pPr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2996"/>
        <w:gridCol w:w="2985"/>
        <w:gridCol w:w="3009"/>
      </w:tblGrid>
      <w:tr w:rsidR="0087499D" w:rsidTr="0087499D">
        <w:trPr>
          <w:trHeight w:val="501"/>
        </w:trPr>
        <w:tc>
          <w:tcPr>
            <w:tcW w:w="3116" w:type="dxa"/>
            <w:shd w:val="clear" w:color="auto" w:fill="9CC2E5" w:themeFill="accent1" w:themeFillTint="99"/>
          </w:tcPr>
          <w:p w:rsidR="00024D34" w:rsidRPr="00024D34" w:rsidRDefault="00024D34" w:rsidP="00736C42">
            <w:pPr>
              <w:rPr>
                <w:b/>
              </w:rPr>
            </w:pPr>
            <w:r w:rsidRPr="00024D34">
              <w:rPr>
                <w:b/>
              </w:rPr>
              <w:t>Servidor</w:t>
            </w:r>
          </w:p>
        </w:tc>
        <w:tc>
          <w:tcPr>
            <w:tcW w:w="3117" w:type="dxa"/>
            <w:shd w:val="clear" w:color="auto" w:fill="9CC2E5" w:themeFill="accent1" w:themeFillTint="99"/>
          </w:tcPr>
          <w:p w:rsidR="00024D34" w:rsidRPr="00024D34" w:rsidRDefault="00024D34" w:rsidP="00736C42">
            <w:pPr>
              <w:rPr>
                <w:b/>
              </w:rPr>
            </w:pPr>
            <w:r w:rsidRPr="00024D34">
              <w:rPr>
                <w:b/>
              </w:rPr>
              <w:t>SGBD</w:t>
            </w:r>
          </w:p>
        </w:tc>
        <w:tc>
          <w:tcPr>
            <w:tcW w:w="3117" w:type="dxa"/>
            <w:shd w:val="clear" w:color="auto" w:fill="9CC2E5" w:themeFill="accent1" w:themeFillTint="99"/>
          </w:tcPr>
          <w:p w:rsidR="00024D34" w:rsidRPr="00024D34" w:rsidRDefault="00024D34" w:rsidP="00736C42">
            <w:pPr>
              <w:rPr>
                <w:b/>
              </w:rPr>
            </w:pPr>
            <w:r w:rsidRPr="00024D34">
              <w:rPr>
                <w:b/>
              </w:rPr>
              <w:t>Plataforma</w:t>
            </w:r>
          </w:p>
        </w:tc>
      </w:tr>
      <w:tr w:rsidR="00024D34" w:rsidTr="00024D34">
        <w:trPr>
          <w:trHeight w:val="532"/>
        </w:trPr>
        <w:tc>
          <w:tcPr>
            <w:tcW w:w="3116" w:type="dxa"/>
          </w:tcPr>
          <w:p w:rsidR="00024D34" w:rsidRDefault="00024D34" w:rsidP="00736C42">
            <w:r>
              <w:t>Apache</w:t>
            </w:r>
          </w:p>
        </w:tc>
        <w:tc>
          <w:tcPr>
            <w:tcW w:w="3117" w:type="dxa"/>
          </w:tcPr>
          <w:p w:rsidR="00024D34" w:rsidRDefault="00024D34" w:rsidP="00736C42">
            <w:r>
              <w:t>Mysql</w:t>
            </w:r>
          </w:p>
        </w:tc>
        <w:tc>
          <w:tcPr>
            <w:tcW w:w="3117" w:type="dxa"/>
          </w:tcPr>
          <w:p w:rsidR="00024D34" w:rsidRDefault="00024D34" w:rsidP="00736C42">
            <w:r>
              <w:t>Scriptcase 8.1 (PHP)</w:t>
            </w:r>
          </w:p>
        </w:tc>
      </w:tr>
    </w:tbl>
    <w:p w:rsidR="00024D34" w:rsidRDefault="00024D34" w:rsidP="00736C42">
      <w:pPr>
        <w:ind w:left="360" w:firstLine="360"/>
      </w:pPr>
    </w:p>
    <w:p w:rsidR="005C342E" w:rsidRDefault="005C342E" w:rsidP="00736C42">
      <w:pPr>
        <w:ind w:left="360" w:firstLine="360"/>
      </w:pPr>
      <w:r>
        <w:t>.</w:t>
      </w:r>
    </w:p>
    <w:p w:rsidR="0056451C" w:rsidRPr="005C342E" w:rsidRDefault="0056451C" w:rsidP="00736C42">
      <w:pPr>
        <w:ind w:left="360"/>
      </w:pPr>
    </w:p>
    <w:p w:rsidR="00677219" w:rsidRDefault="00677219" w:rsidP="00736C42">
      <w:pPr>
        <w:pStyle w:val="Ttulo1"/>
      </w:pPr>
      <w:r>
        <w:t>Lições Aprendidas</w:t>
      </w:r>
    </w:p>
    <w:p w:rsidR="008A3368" w:rsidRPr="0056451C" w:rsidRDefault="008A3368" w:rsidP="00736C42">
      <w:pPr>
        <w:rPr>
          <w:u w:val="single"/>
        </w:rPr>
      </w:pPr>
    </w:p>
    <w:sectPr w:rsidR="008A3368" w:rsidRPr="0056451C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5AE8" w:rsidRDefault="00D45AE8">
      <w:r>
        <w:separator/>
      </w:r>
    </w:p>
  </w:endnote>
  <w:endnote w:type="continuationSeparator" w:id="0">
    <w:p w:rsidR="00D45AE8" w:rsidRDefault="00D45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7721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jc w:val="center"/>
          </w:pPr>
          <w:r>
            <w:sym w:font="Symbol" w:char="F0D3"/>
          </w:r>
          <w:r>
            <w:t xml:space="preserve">MeuProjeto.net,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940154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 w:rsidP="00A75F3C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940154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</w:t>
          </w:r>
          <w:r w:rsidR="00A75F3C">
            <w:rPr>
              <w:rStyle w:val="Nmerodepgina"/>
            </w:rPr>
            <w:t>de</w:t>
          </w:r>
          <w:r>
            <w:rPr>
              <w:rStyle w:val="Nmerodepgina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940154" w:rsidRPr="00940154">
            <w:rPr>
              <w:rStyle w:val="Nmerodepgina"/>
              <w:noProof/>
              <w:lang w:val="en-US"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677219" w:rsidRDefault="0067721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5AE8" w:rsidRDefault="00D45AE8">
      <w:r>
        <w:separator/>
      </w:r>
    </w:p>
  </w:footnote>
  <w:footnote w:type="continuationSeparator" w:id="0">
    <w:p w:rsidR="00D45AE8" w:rsidRDefault="00D45A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77219">
      <w:tc>
        <w:tcPr>
          <w:tcW w:w="6379" w:type="dxa"/>
        </w:tcPr>
        <w:p w:rsidR="00677219" w:rsidRDefault="005644F0" w:rsidP="008A3368">
          <w:r>
            <w:t>Acadsystem</w:t>
          </w:r>
        </w:p>
      </w:tc>
      <w:tc>
        <w:tcPr>
          <w:tcW w:w="3179" w:type="dxa"/>
        </w:tcPr>
        <w:p w:rsidR="00677219" w:rsidRDefault="00677219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77219">
      <w:tc>
        <w:tcPr>
          <w:tcW w:w="6379" w:type="dxa"/>
        </w:tcPr>
        <w:p w:rsidR="00677219" w:rsidRDefault="00677219">
          <w:r>
            <w:t>Plano de Projeto</w:t>
          </w:r>
        </w:p>
      </w:tc>
      <w:tc>
        <w:tcPr>
          <w:tcW w:w="3179" w:type="dxa"/>
        </w:tcPr>
        <w:p w:rsidR="00677219" w:rsidRDefault="00677219" w:rsidP="005644F0">
          <w:r>
            <w:t xml:space="preserve">  Data: </w:t>
          </w:r>
          <w:r w:rsidR="005644F0">
            <w:t>12/09/2015</w:t>
          </w:r>
        </w:p>
      </w:tc>
    </w:tr>
  </w:tbl>
  <w:p w:rsidR="00677219" w:rsidRDefault="0067721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E335AB"/>
    <w:multiLevelType w:val="hybridMultilevel"/>
    <w:tmpl w:val="301AD26E"/>
    <w:lvl w:ilvl="0" w:tplc="5C64D73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246A37"/>
    <w:multiLevelType w:val="hybridMultilevel"/>
    <w:tmpl w:val="ABB01C42"/>
    <w:lvl w:ilvl="0" w:tplc="F29C0E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148869B0"/>
    <w:multiLevelType w:val="hybridMultilevel"/>
    <w:tmpl w:val="A1445CA0"/>
    <w:lvl w:ilvl="0" w:tplc="AFD643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C65774"/>
    <w:multiLevelType w:val="hybridMultilevel"/>
    <w:tmpl w:val="11F08C32"/>
    <w:lvl w:ilvl="0" w:tplc="3E0E18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7" w15:restartNumberingAfterBreak="0">
    <w:nsid w:val="24E5122E"/>
    <w:multiLevelType w:val="hybridMultilevel"/>
    <w:tmpl w:val="C28648AE"/>
    <w:lvl w:ilvl="0" w:tplc="B276E3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9" w15:restartNumberingAfterBreak="0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847D00"/>
    <w:multiLevelType w:val="hybridMultilevel"/>
    <w:tmpl w:val="136EA2E8"/>
    <w:lvl w:ilvl="0" w:tplc="123C0A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C24D74"/>
    <w:multiLevelType w:val="hybridMultilevel"/>
    <w:tmpl w:val="76A04E76"/>
    <w:lvl w:ilvl="0" w:tplc="CD34FC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5D5783"/>
    <w:multiLevelType w:val="hybridMultilevel"/>
    <w:tmpl w:val="2D240716"/>
    <w:lvl w:ilvl="0" w:tplc="2F2AD7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B942C6"/>
    <w:multiLevelType w:val="hybridMultilevel"/>
    <w:tmpl w:val="B5D40AAE"/>
    <w:lvl w:ilvl="0" w:tplc="BC2C68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0E0C8F"/>
    <w:multiLevelType w:val="hybridMultilevel"/>
    <w:tmpl w:val="B2E45950"/>
    <w:lvl w:ilvl="0" w:tplc="9F3C6F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9B31CD"/>
    <w:multiLevelType w:val="hybridMultilevel"/>
    <w:tmpl w:val="D2385330"/>
    <w:lvl w:ilvl="0" w:tplc="5C4A1E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B0604E"/>
    <w:multiLevelType w:val="hybridMultilevel"/>
    <w:tmpl w:val="B442EC6E"/>
    <w:lvl w:ilvl="0" w:tplc="E3C21E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E362B2"/>
    <w:multiLevelType w:val="hybridMultilevel"/>
    <w:tmpl w:val="FB523B90"/>
    <w:lvl w:ilvl="0" w:tplc="48FC81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8834DA"/>
    <w:multiLevelType w:val="hybridMultilevel"/>
    <w:tmpl w:val="F10CDAAC"/>
    <w:lvl w:ilvl="0" w:tplc="826024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A305C4"/>
    <w:multiLevelType w:val="hybridMultilevel"/>
    <w:tmpl w:val="4B08E5F0"/>
    <w:lvl w:ilvl="0" w:tplc="2B025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F0017ED"/>
    <w:multiLevelType w:val="hybridMultilevel"/>
    <w:tmpl w:val="D8BEA44E"/>
    <w:lvl w:ilvl="0" w:tplc="B22268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C41004"/>
    <w:multiLevelType w:val="hybridMultilevel"/>
    <w:tmpl w:val="4CC0F5F0"/>
    <w:lvl w:ilvl="0" w:tplc="CA2453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566AF3"/>
    <w:multiLevelType w:val="hybridMultilevel"/>
    <w:tmpl w:val="768449E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9"/>
  </w:num>
  <w:num w:numId="3">
    <w:abstractNumId w:val="16"/>
  </w:num>
  <w:num w:numId="4">
    <w:abstractNumId w:val="8"/>
  </w:num>
  <w:num w:numId="5">
    <w:abstractNumId w:val="6"/>
  </w:num>
  <w:num w:numId="6">
    <w:abstractNumId w:val="3"/>
  </w:num>
  <w:num w:numId="7">
    <w:abstractNumId w:val="27"/>
  </w:num>
  <w:num w:numId="8">
    <w:abstractNumId w:val="21"/>
  </w:num>
  <w:num w:numId="9">
    <w:abstractNumId w:val="26"/>
  </w:num>
  <w:num w:numId="10">
    <w:abstractNumId w:val="1"/>
  </w:num>
  <w:num w:numId="11">
    <w:abstractNumId w:val="22"/>
  </w:num>
  <w:num w:numId="12">
    <w:abstractNumId w:val="25"/>
  </w:num>
  <w:num w:numId="13">
    <w:abstractNumId w:val="12"/>
  </w:num>
  <w:num w:numId="14">
    <w:abstractNumId w:val="4"/>
  </w:num>
  <w:num w:numId="15">
    <w:abstractNumId w:val="20"/>
  </w:num>
  <w:num w:numId="16">
    <w:abstractNumId w:val="24"/>
  </w:num>
  <w:num w:numId="17">
    <w:abstractNumId w:val="13"/>
  </w:num>
  <w:num w:numId="18">
    <w:abstractNumId w:val="2"/>
  </w:num>
  <w:num w:numId="19">
    <w:abstractNumId w:val="11"/>
  </w:num>
  <w:num w:numId="20">
    <w:abstractNumId w:val="10"/>
  </w:num>
  <w:num w:numId="21">
    <w:abstractNumId w:val="7"/>
  </w:num>
  <w:num w:numId="22">
    <w:abstractNumId w:val="19"/>
  </w:num>
  <w:num w:numId="23">
    <w:abstractNumId w:val="14"/>
  </w:num>
  <w:num w:numId="24">
    <w:abstractNumId w:val="17"/>
  </w:num>
  <w:num w:numId="25">
    <w:abstractNumId w:val="18"/>
  </w:num>
  <w:num w:numId="26">
    <w:abstractNumId w:val="15"/>
  </w:num>
  <w:num w:numId="27">
    <w:abstractNumId w:val="23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4F0"/>
    <w:rsid w:val="00023C12"/>
    <w:rsid w:val="00024D34"/>
    <w:rsid w:val="000B38BF"/>
    <w:rsid w:val="000D3352"/>
    <w:rsid w:val="000E5280"/>
    <w:rsid w:val="000E5BE9"/>
    <w:rsid w:val="001021DD"/>
    <w:rsid w:val="001B74C2"/>
    <w:rsid w:val="002013C4"/>
    <w:rsid w:val="002655A6"/>
    <w:rsid w:val="002B268B"/>
    <w:rsid w:val="002B5468"/>
    <w:rsid w:val="00363CEB"/>
    <w:rsid w:val="003B451B"/>
    <w:rsid w:val="003D61CB"/>
    <w:rsid w:val="00422136"/>
    <w:rsid w:val="00462A7E"/>
    <w:rsid w:val="00535F48"/>
    <w:rsid w:val="005644F0"/>
    <w:rsid w:val="0056451C"/>
    <w:rsid w:val="005C342E"/>
    <w:rsid w:val="005D7CD8"/>
    <w:rsid w:val="00600798"/>
    <w:rsid w:val="00615BFC"/>
    <w:rsid w:val="00677219"/>
    <w:rsid w:val="006A104F"/>
    <w:rsid w:val="006C34ED"/>
    <w:rsid w:val="006D5D5C"/>
    <w:rsid w:val="00710066"/>
    <w:rsid w:val="00736227"/>
    <w:rsid w:val="00736C42"/>
    <w:rsid w:val="00791CE0"/>
    <w:rsid w:val="007A7B21"/>
    <w:rsid w:val="007F30F6"/>
    <w:rsid w:val="00871304"/>
    <w:rsid w:val="0087499D"/>
    <w:rsid w:val="008A3368"/>
    <w:rsid w:val="008E4A21"/>
    <w:rsid w:val="00940154"/>
    <w:rsid w:val="00966DF9"/>
    <w:rsid w:val="009B165D"/>
    <w:rsid w:val="009B7C94"/>
    <w:rsid w:val="00A054C7"/>
    <w:rsid w:val="00A75F3C"/>
    <w:rsid w:val="00A76160"/>
    <w:rsid w:val="00AA57BA"/>
    <w:rsid w:val="00AA7736"/>
    <w:rsid w:val="00AD2E73"/>
    <w:rsid w:val="00C63116"/>
    <w:rsid w:val="00C959EF"/>
    <w:rsid w:val="00CA19BB"/>
    <w:rsid w:val="00CA55E0"/>
    <w:rsid w:val="00D45AE8"/>
    <w:rsid w:val="00DE1B01"/>
    <w:rsid w:val="00EE284F"/>
    <w:rsid w:val="00EF6886"/>
    <w:rsid w:val="00F078B5"/>
    <w:rsid w:val="00F2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8434B8-6B84-41B0-AD4E-953854D24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customStyle="1" w:styleId="CommentSubject">
    <w:name w:val="Comment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3368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363CEB"/>
    <w:pPr>
      <w:ind w:left="720"/>
      <w:contextualSpacing/>
    </w:pPr>
  </w:style>
  <w:style w:type="table" w:styleId="Tabelacomgrade">
    <w:name w:val="Table Grid"/>
    <w:basedOn w:val="Tabelanormal"/>
    <w:uiPriority w:val="59"/>
    <w:rsid w:val="00024D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gorjohassonsilva\Downloads\project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4A007A-0BA1-4C32-9F04-3A2E5F8B6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project_plan_tpl.dot</Template>
  <TotalTime>171</TotalTime>
  <Pages>3</Pages>
  <Words>412</Words>
  <Characters>2227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2634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&lt;&lt;Name&gt;&gt;</dc:subject>
  <dc:creator>YGOR SILVA</dc:creator>
  <cp:keywords/>
  <dc:description/>
  <cp:lastModifiedBy>ygorjohassonsilva</cp:lastModifiedBy>
  <cp:revision>49</cp:revision>
  <dcterms:created xsi:type="dcterms:W3CDTF">2015-09-12T23:29:00Z</dcterms:created>
  <dcterms:modified xsi:type="dcterms:W3CDTF">2015-10-07T00:14:00Z</dcterms:modified>
</cp:coreProperties>
</file>